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8F8BF">
      <w:pPr>
        <w:rPr>
          <w:rFonts w:hint="eastAsia" w:eastAsia="SimSun"/>
          <w:lang w:eastAsia="zh-CN"/>
        </w:rPr>
      </w:pPr>
      <w:r>
        <w:rPr>
          <w:u w:val="none"/>
        </w:rPr>
        <w:pict>
          <v:shape id="_x0000_s1032" o:spid="_x0000_s1032" o:spt="136" type="#_x0000_t136" style="position:absolute;left:0pt;margin-left:-19.7pt;margin-top:338.1pt;height:37pt;width:540.4pt;z-index:-251643904;mso-width-relative:page;mso-height-relative:page;" fillcolor="#99CC00" filled="t" stroked="t" coordsize="21600,21600" adj="10800">
            <v:path/>
            <v:fill on="t" color2="#FF9933" focussize="0,0"/>
            <v:stroke weight="1.5pt" color="#FFFFFF"/>
            <v:imagedata o:title=""/>
            <o:lock v:ext="edit" aspectratio="f"/>
            <v:textpath on="t" fitshape="t" fitpath="t" trim="t" xscale="f" string="ERDIAGRAM &amp; DB    RELATIONSHIP" style="font-family:Times New Roman;font-size:32pt;font-weight:bold;v-text-align:center;v-text-spacing:78643f;"/>
            <v:shadow on="t" type="emboss" obscured="f" color="lineOrFill darken(153)" opacity="65536f" color2="shadow add(102)" offset="-1pt,-1pt" offset2="0pt,0pt" origin="0f,0f" matrix="65536f,0f,0f,65536f,0,0"/>
          </v:shape>
        </w:pict>
      </w:r>
      <w:r>
        <w:pict>
          <v:shape id="_x0000_s1030" o:spid="_x0000_s1030" o:spt="202" type="#_x0000_t202" style="position:absolute;left:0pt;margin-left:83.55pt;margin-top:471pt;height:201.3pt;width:329.4pt;z-index:25167360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7131362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eastAsia="zh-CN"/>
                    </w:rPr>
                  </w:pPr>
                </w:p>
                <w:p w14:paraId="0079AFE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1907" w:firstLineChars="95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20"/>
                      <w:szCs w:val="18"/>
                      <w:lang w:val="en-US" w:eastAsia="zh-CN"/>
                    </w:rPr>
                    <w:t>May 26, 2025</w:t>
                  </w:r>
                </w:p>
              </w:txbxContent>
            </v:textbox>
          </v:shape>
        </w:pict>
      </w:r>
      <w:r>
        <w:rPr>
          <w:rFonts w:hint="eastAsia" w:eastAsia="SimSun"/>
          <w:lang w:eastAsia="zh-CN"/>
        </w:rPr>
        <w:pict>
          <v:shape id="_x0000_s1031" o:spid="_x0000_s1031" o:spt="75" type="#_x0000_t75" style="position:absolute;left:0pt;height:790.95pt;width:612.45pt;mso-position-horizontal:left;mso-position-horizontal-relative:page;mso-position-vertical:top;mso-position-vertical-relative:page;z-index:-251644928;mso-width-relative:page;mso-height-relative:page;" filled="f" o:preferrelative="f" stroked="f" coordsize="21600,21600">
            <v:path/>
            <v:fill on="f" focussize="0,0"/>
            <v:stroke on="f"/>
            <v:imagedata r:id="rId7" o:title="17"/>
            <o:lock v:ext="edit" grouping="f" rotation="f" text="f" aspectratio="f"/>
          </v:shape>
        </w:pict>
      </w:r>
    </w:p>
    <w:p w14:paraId="245B1A5F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sz w:val="21"/>
          <w:lang w:val="en-US" w:eastAsia="zh-CN" w:bidi="ar-SA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decimal" w:start="1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5368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1"/>
          <w:lang w:val="en-US" w:eastAsia="zh-CN" w:bidi="ar-SA"/>
        </w:rPr>
      </w:sdtEndPr>
      <w:sdtContent>
        <w:p w14:paraId="1292871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default" w:ascii="SimSun" w:hAnsi="SimSun" w:eastAsia="SimSun" w:cstheme="minorBidi"/>
              <w:sz w:val="21"/>
              <w:lang w:val="en-US" w:eastAsia="zh-CN" w:bidi="ar-SA"/>
            </w:rPr>
            <w:t>Table of content</w:t>
          </w:r>
        </w:p>
        <w:p w14:paraId="5727FC04">
          <w:pPr>
            <w:pStyle w:val="15"/>
            <w:tabs>
              <w:tab w:val="right" w:leader="dot" w:pos="936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_Toc32060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en-US" w:eastAsia="zh-CN"/>
            </w:rPr>
            <w:t xml:space="preserve">1. </w:t>
          </w:r>
          <w:r>
            <w:rPr>
              <w:rFonts w:hint="default" w:ascii="Times New Roman" w:hAnsi="Times New Roman" w:cs="Times New Roman"/>
              <w:szCs w:val="36"/>
              <w:lang w:val="en-US" w:eastAsia="zh-CN"/>
            </w:rPr>
            <w:t>Database fild, Data type and Define Relationships</w:t>
          </w:r>
          <w:r>
            <w:tab/>
          </w:r>
          <w:r>
            <w:fldChar w:fldCharType="begin"/>
          </w:r>
          <w:r>
            <w:instrText xml:space="preserve"> PAGEREF _Toc32060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D4B14E4">
          <w:pPr>
            <w:pStyle w:val="1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_Toc10685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default" w:ascii="Times New Roman" w:hAnsi="Times New Roman" w:cs="Times New Roman"/>
              <w:szCs w:val="32"/>
              <w:lang w:val="en-US" w:eastAsia="zh-CN"/>
            </w:rPr>
            <w:t>Database fild and Data type</w:t>
          </w:r>
          <w:r>
            <w:tab/>
          </w:r>
          <w:r>
            <w:fldChar w:fldCharType="begin"/>
          </w:r>
          <w:r>
            <w:instrText xml:space="preserve"> PAGEREF _Toc10685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A6BAFBB"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_Toc14011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Roles</w:t>
          </w:r>
          <w:r>
            <w:tab/>
          </w:r>
          <w:r>
            <w:fldChar w:fldCharType="begin"/>
          </w:r>
          <w:r>
            <w:instrText xml:space="preserve"> PAGEREF _Toc14011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DE7CB3B"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_Toc23923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Users</w:t>
          </w:r>
          <w:r>
            <w:tab/>
          </w:r>
          <w:r>
            <w:fldChar w:fldCharType="begin"/>
          </w:r>
          <w:r>
            <w:instrText xml:space="preserve"> PAGEREF _Toc23923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338960C"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_Toc12454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Projects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29DFE63"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_Toc4010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Tasks</w:t>
          </w:r>
          <w:r>
            <w:tab/>
          </w:r>
          <w:r>
            <w:fldChar w:fldCharType="begin"/>
          </w:r>
          <w:r>
            <w:instrText xml:space="preserve"> PAGEREF _Toc4010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957E911"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_Toc7352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Files</w:t>
          </w:r>
          <w:r>
            <w:tab/>
          </w:r>
          <w:r>
            <w:fldChar w:fldCharType="begin"/>
          </w:r>
          <w:r>
            <w:instrText xml:space="preserve"> PAGEREF _Toc7352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149572B"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_Toc7020 </w:instrText>
          </w:r>
          <w:r>
            <w:fldChar w:fldCharType="separate"/>
          </w:r>
          <w:r>
            <w:rPr>
              <w:rFonts w:hint="default"/>
              <w:szCs w:val="28"/>
            </w:rPr>
            <w:t>Comments</w:t>
          </w:r>
          <w:r>
            <w:tab/>
          </w:r>
          <w:r>
            <w:fldChar w:fldCharType="begin"/>
          </w:r>
          <w:r>
            <w:instrText xml:space="preserve"> PAGEREF _Toc7020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612833A">
          <w:pPr>
            <w:pStyle w:val="1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_Toc295 </w:instrText>
          </w:r>
          <w:r>
            <w:fldChar w:fldCharType="separate"/>
          </w:r>
          <w:r>
            <w:rPr>
              <w:rFonts w:hint="default"/>
              <w:szCs w:val="28"/>
            </w:rPr>
            <w:t>UserProjects</w:t>
          </w:r>
          <w:r>
            <w:tab/>
          </w:r>
          <w:r>
            <w:fldChar w:fldCharType="begin"/>
          </w:r>
          <w:r>
            <w:instrText xml:space="preserve"> PAGEREF _Toc295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FB38AF8">
          <w:pPr>
            <w:pStyle w:val="1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_Toc28707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1.2 </w:t>
          </w:r>
          <w:r>
            <w:rPr>
              <w:rFonts w:hint="default" w:ascii="Times New Roman" w:hAnsi="Times New Roman" w:cs="Times New Roman"/>
              <w:szCs w:val="32"/>
              <w:lang w:val="en-US" w:eastAsia="zh-CN"/>
            </w:rPr>
            <w:t>Define Relationships</w:t>
          </w:r>
          <w:r>
            <w:tab/>
          </w:r>
          <w:r>
            <w:fldChar w:fldCharType="begin"/>
          </w:r>
          <w:r>
            <w:instrText xml:space="preserve"> PAGEREF _Toc28707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9AB385E">
          <w:pPr>
            <w:pStyle w:val="1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_Toc12692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2. ER  DIAGRAM</w:t>
          </w:r>
          <w:r>
            <w:tab/>
          </w:r>
          <w:r>
            <w:fldChar w:fldCharType="begin"/>
          </w:r>
          <w:r>
            <w:instrText xml:space="preserve"> PAGEREF _Toc12692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8286F27">
          <w:pPr>
            <w:pStyle w:val="1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_Toc13639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3 Key Functional Dependencies</w:t>
          </w:r>
          <w:r>
            <w:tab/>
          </w:r>
          <w:r>
            <w:fldChar w:fldCharType="begin"/>
          </w:r>
          <w:r>
            <w:instrText xml:space="preserve"> PAGEREF _Toc13639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9994821">
          <w:r>
            <w:fldChar w:fldCharType="end"/>
          </w:r>
        </w:p>
        <w:p w14:paraId="6FF5E784"/>
        <w:p w14:paraId="6A759C2B"/>
        <w:p w14:paraId="6581B3FD"/>
        <w:p w14:paraId="39E5DC87"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 xml:space="preserve">                                                                      Table of table</w:t>
          </w:r>
        </w:p>
        <w:p w14:paraId="6A168F21"/>
        <w:p w14:paraId="1D5B8E57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TOC \h \c "Table"</w:instrText>
          </w:r>
          <w:r>
            <w:fldChar w:fldCharType="separate"/>
          </w:r>
          <w:r>
            <w:fldChar w:fldCharType="begin"/>
          </w:r>
          <w:r>
            <w:instrText xml:space="preserve"> HYPERLINK \l _Toc25936 </w:instrText>
          </w:r>
          <w:r>
            <w:fldChar w:fldCharType="separate"/>
          </w:r>
          <w:r>
            <w:t xml:space="preserve">Table 1 </w:t>
          </w:r>
          <w:r>
            <w:rPr>
              <w:lang w:val="en-US"/>
            </w:rPr>
            <w:t xml:space="preserve"> roles</w:t>
          </w:r>
          <w:r>
            <w:tab/>
          </w:r>
          <w:r>
            <w:fldChar w:fldCharType="begin"/>
          </w:r>
          <w:r>
            <w:instrText xml:space="preserve"> PAGEREF _Toc25936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E9DF2DA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_Toc13662 </w:instrText>
          </w:r>
          <w:r>
            <w:fldChar w:fldCharType="separate"/>
          </w:r>
          <w:r>
            <w:t xml:space="preserve">Table 2 </w:t>
          </w:r>
          <w:r>
            <w:rPr>
              <w:lang w:val="en-US"/>
            </w:rPr>
            <w:t xml:space="preserve"> users</w:t>
          </w:r>
          <w:r>
            <w:tab/>
          </w:r>
          <w:r>
            <w:fldChar w:fldCharType="begin"/>
          </w:r>
          <w:r>
            <w:instrText xml:space="preserve"> PAGEREF _Toc13662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66D08A2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_Toc8952 </w:instrText>
          </w:r>
          <w:r>
            <w:fldChar w:fldCharType="separate"/>
          </w:r>
          <w:r>
            <w:t xml:space="preserve">Table 3 </w:t>
          </w:r>
          <w:r>
            <w:rPr>
              <w:lang w:val="en-US"/>
            </w:rPr>
            <w:t xml:space="preserve"> projects</w:t>
          </w:r>
          <w:r>
            <w:tab/>
          </w:r>
          <w:r>
            <w:fldChar w:fldCharType="begin"/>
          </w:r>
          <w:r>
            <w:instrText xml:space="preserve"> PAGEREF _Toc8952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F373E54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_Toc21938 </w:instrText>
          </w:r>
          <w:r>
            <w:fldChar w:fldCharType="separate"/>
          </w:r>
          <w:r>
            <w:t xml:space="preserve">Table 4 </w:t>
          </w:r>
          <w:r>
            <w:rPr>
              <w:lang w:val="en-US"/>
            </w:rPr>
            <w:t xml:space="preserve"> tasks</w:t>
          </w:r>
          <w:r>
            <w:tab/>
          </w:r>
          <w:r>
            <w:fldChar w:fldCharType="begin"/>
          </w:r>
          <w:r>
            <w:instrText xml:space="preserve"> PAGEREF _Toc21938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027BA96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_Toc8112 </w:instrText>
          </w:r>
          <w:r>
            <w:fldChar w:fldCharType="separate"/>
          </w:r>
          <w:r>
            <w:t xml:space="preserve">Table 5 </w:t>
          </w:r>
          <w:r>
            <w:rPr>
              <w:lang w:val="en-US"/>
            </w:rPr>
            <w:t xml:space="preserve"> files</w:t>
          </w:r>
          <w:r>
            <w:tab/>
          </w:r>
          <w:r>
            <w:fldChar w:fldCharType="begin"/>
          </w:r>
          <w:r>
            <w:instrText xml:space="preserve"> PAGEREF _Toc8112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BFFF435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_Toc24888 </w:instrText>
          </w:r>
          <w:r>
            <w:fldChar w:fldCharType="separate"/>
          </w:r>
          <w:r>
            <w:t xml:space="preserve">Table 6 </w:t>
          </w:r>
          <w:r>
            <w:rPr>
              <w:lang w:val="en-US"/>
            </w:rPr>
            <w:t xml:space="preserve"> Comments</w:t>
          </w:r>
          <w:r>
            <w:tab/>
          </w:r>
          <w:r>
            <w:fldChar w:fldCharType="begin"/>
          </w:r>
          <w:r>
            <w:instrText xml:space="preserve"> PAGEREF _Toc24888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1D0842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_Toc483 </w:instrText>
          </w:r>
          <w:r>
            <w:fldChar w:fldCharType="separate"/>
          </w:r>
          <w:r>
            <w:t xml:space="preserve">Table 7 </w:t>
          </w:r>
          <w:r>
            <w:rPr>
              <w:lang w:val="en-US"/>
            </w:rPr>
            <w:t xml:space="preserve"> userprojects</w:t>
          </w:r>
          <w:r>
            <w:tab/>
          </w:r>
          <w:r>
            <w:fldChar w:fldCharType="begin"/>
          </w:r>
          <w:r>
            <w:instrText xml:space="preserve"> PAGEREF _Toc483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CEF51E7">
          <w:r>
            <w:fldChar w:fldCharType="end"/>
          </w:r>
        </w:p>
        <w:p w14:paraId="67B4B5A0">
          <w:pPr>
            <w:sectPr>
              <w:footerReference r:id="rId4" w:type="default"/>
              <w:pgSz w:w="12240" w:h="15840"/>
              <w:pgMar w:top="1440" w:right="1440" w:bottom="1440" w:left="1440" w:header="720" w:footer="720" w:gutter="0"/>
              <w:pgNumType w:fmt="upperRoman" w:start="1"/>
              <w:cols w:space="720" w:num="1"/>
              <w:docGrid w:linePitch="360" w:charSpace="0"/>
            </w:sectPr>
          </w:pPr>
        </w:p>
      </w:sdtContent>
    </w:sdt>
    <w:p w14:paraId="0D3F8A15">
      <w:pPr>
        <w:spacing w:after="0" w:afterLines="0" w:afterAutospacing="0"/>
      </w:pPr>
    </w:p>
    <w:p w14:paraId="677A6F1A">
      <w:pPr>
        <w:pStyle w:val="2"/>
        <w:numPr>
          <w:ilvl w:val="0"/>
          <w:numId w:val="1"/>
        </w:numPr>
        <w:bidi w:val="0"/>
        <w:spacing w:before="45" w:beforeAutospacing="0" w:after="0" w:afterAutospacing="0"/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bookmarkStart w:id="0" w:name="_Toc32060"/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Database fild, Data type and Define Relationships</w:t>
      </w:r>
      <w:bookmarkEnd w:id="0"/>
    </w:p>
    <w:p w14:paraId="24668A8E">
      <w:pPr>
        <w:pStyle w:val="3"/>
        <w:bidi w:val="0"/>
        <w:spacing w:before="0" w:beforeAutospacing="0" w:after="0" w:afterAutospacing="0"/>
        <w:ind w:left="3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1" w:name="_Toc10685"/>
      <w:r>
        <w:rPr>
          <w:rFonts w:hint="default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Database fild and Data type</w:t>
      </w:r>
      <w:bookmarkEnd w:id="1"/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 xml:space="preserve"> </w:t>
      </w:r>
    </w:p>
    <w:p w14:paraId="327C61D6">
      <w:pPr>
        <w:pStyle w:val="4"/>
        <w:bidi w:val="0"/>
        <w:spacing w:before="0" w:beforeAutospacing="0"/>
        <w:rPr>
          <w:rFonts w:hint="default"/>
        </w:rPr>
      </w:pPr>
      <w:r>
        <w:rPr>
          <w:rFonts w:hint="default"/>
        </w:rPr>
        <w:t xml:space="preserve"> </w:t>
      </w:r>
      <w:bookmarkStart w:id="2" w:name="_Toc14011"/>
      <w:r>
        <w:rPr>
          <w:rFonts w:hint="default" w:ascii="Times New Roman" w:hAnsi="Times New Roman" w:cs="Times New Roman"/>
          <w:sz w:val="28"/>
          <w:szCs w:val="28"/>
        </w:rPr>
        <w:t>Roles</w:t>
      </w:r>
      <w:bookmarkEnd w:id="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28183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0DC872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Field</w:t>
            </w:r>
          </w:p>
        </w:tc>
        <w:tc>
          <w:tcPr>
            <w:tcW w:w="2394" w:type="dxa"/>
          </w:tcPr>
          <w:p w14:paraId="75F5966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0EA57E6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14:paraId="2932E96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</w:t>
            </w:r>
          </w:p>
        </w:tc>
      </w:tr>
      <w:tr w14:paraId="1ED98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B221C8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role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55D98AF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2545BF6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Primary Key, Auto-Increment</w:t>
            </w:r>
          </w:p>
        </w:tc>
        <w:tc>
          <w:tcPr>
            <w:tcW w:w="2394" w:type="dxa"/>
          </w:tcPr>
          <w:p w14:paraId="58E81F7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 identifier for each role.</w:t>
            </w:r>
          </w:p>
        </w:tc>
      </w:tr>
      <w:tr w14:paraId="54010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9842BE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role_name</w:t>
            </w:r>
          </w:p>
        </w:tc>
        <w:tc>
          <w:tcPr>
            <w:tcW w:w="2394" w:type="dxa"/>
          </w:tcPr>
          <w:p w14:paraId="5CBB5C8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14:paraId="1DDEBD6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Unique, Not Null</w:t>
            </w:r>
          </w:p>
        </w:tc>
        <w:tc>
          <w:tcPr>
            <w:tcW w:w="2394" w:type="dxa"/>
          </w:tcPr>
          <w:p w14:paraId="5850AD2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Name of the role (e.g., Intern, Mentor).</w:t>
            </w:r>
          </w:p>
        </w:tc>
      </w:tr>
      <w:tr w14:paraId="19181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43A2E3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0DEBE03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14:paraId="5C4DB85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31A945F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Optional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 of the role.</w:t>
            </w:r>
          </w:p>
        </w:tc>
      </w:tr>
    </w:tbl>
    <w:p w14:paraId="6EB830D3">
      <w:pPr>
        <w:pStyle w:val="8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bookmarkStart w:id="3" w:name="_Toc25936"/>
      <w:r>
        <w:rPr>
          <w:lang w:val="en-US"/>
        </w:rPr>
        <w:t xml:space="preserve"> roles</w:t>
      </w:r>
      <w:bookmarkEnd w:id="3"/>
    </w:p>
    <w:p w14:paraId="57070B5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355373B"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Start w:id="4" w:name="_Toc23923"/>
      <w:r>
        <w:rPr>
          <w:rFonts w:hint="default" w:ascii="Times New Roman" w:hAnsi="Times New Roman" w:cs="Times New Roman"/>
          <w:sz w:val="28"/>
          <w:szCs w:val="28"/>
        </w:rPr>
        <w:t>Users</w:t>
      </w:r>
      <w:bookmarkEnd w:id="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06824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 w14:paraId="2D9DC95F"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76" w:lineRule="auto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</w:rPr>
              <w:t>Field</w:t>
            </w:r>
          </w:p>
        </w:tc>
        <w:tc>
          <w:tcPr>
            <w:tcW w:w="2394" w:type="dxa"/>
          </w:tcPr>
          <w:p w14:paraId="1D03D33F"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76" w:lineRule="auto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0D5A25F7"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76" w:lineRule="auto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14:paraId="6AC1BCAB"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76" w:lineRule="auto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</w:rPr>
              <w:t>Description</w:t>
            </w:r>
          </w:p>
        </w:tc>
      </w:tr>
      <w:tr w14:paraId="14F73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3BEB18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user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1A5B317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011FDAC8"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76" w:lineRule="auto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</w:rPr>
              <w:t>Primary Key, Auto-Increment</w:t>
            </w:r>
          </w:p>
        </w:tc>
        <w:tc>
          <w:tcPr>
            <w:tcW w:w="2394" w:type="dxa"/>
          </w:tcPr>
          <w:p w14:paraId="58A771B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 identifier for each user.</w:t>
            </w:r>
          </w:p>
        </w:tc>
      </w:tr>
      <w:tr w14:paraId="0EA36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638A7B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email</w:t>
            </w:r>
          </w:p>
        </w:tc>
        <w:tc>
          <w:tcPr>
            <w:tcW w:w="2394" w:type="dxa"/>
          </w:tcPr>
          <w:p w14:paraId="0D62A64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VARCHAR(255)</w:t>
            </w:r>
          </w:p>
        </w:tc>
        <w:tc>
          <w:tcPr>
            <w:tcW w:w="2394" w:type="dxa"/>
          </w:tcPr>
          <w:p w14:paraId="1BFF864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Unique, Not Null</w:t>
            </w:r>
          </w:p>
        </w:tc>
        <w:tc>
          <w:tcPr>
            <w:tcW w:w="2394" w:type="dxa"/>
          </w:tcPr>
          <w:p w14:paraId="65BA030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User’s email for authentication.</w:t>
            </w:r>
          </w:p>
        </w:tc>
      </w:tr>
      <w:tr w14:paraId="3E0D9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9AC86D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password_hash</w:t>
            </w:r>
          </w:p>
        </w:tc>
        <w:tc>
          <w:tcPr>
            <w:tcW w:w="2394" w:type="dxa"/>
          </w:tcPr>
          <w:p w14:paraId="4D4A319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VARCHAR(255)</w:t>
            </w:r>
          </w:p>
        </w:tc>
        <w:tc>
          <w:tcPr>
            <w:tcW w:w="2394" w:type="dxa"/>
          </w:tcPr>
          <w:p w14:paraId="0C74B8A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7EE49BB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Hashed password (bcrypt, SRS 5.3).</w:t>
            </w:r>
          </w:p>
        </w:tc>
      </w:tr>
      <w:tr w14:paraId="207A5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32CC17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first_name</w:t>
            </w:r>
          </w:p>
        </w:tc>
        <w:tc>
          <w:tcPr>
            <w:tcW w:w="2394" w:type="dxa"/>
          </w:tcPr>
          <w:p w14:paraId="6E23D86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14:paraId="663A854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4344AA8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User’s first name (optional).</w:t>
            </w:r>
          </w:p>
        </w:tc>
      </w:tr>
      <w:tr w14:paraId="22A3F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0F6BB6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last_name</w:t>
            </w:r>
          </w:p>
        </w:tc>
        <w:tc>
          <w:tcPr>
            <w:tcW w:w="2394" w:type="dxa"/>
          </w:tcPr>
          <w:p w14:paraId="182CDAA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14:paraId="18A7FEF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48D0215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User’s last name (optional).</w:t>
            </w:r>
          </w:p>
        </w:tc>
      </w:tr>
      <w:tr w14:paraId="6D177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08EBE8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role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0C1CED9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7EC0E45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(Roles.role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3C5C587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user’s role.</w:t>
            </w:r>
          </w:p>
        </w:tc>
      </w:tr>
      <w:tr w14:paraId="24ADD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16B0E3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created_at</w:t>
            </w:r>
          </w:p>
        </w:tc>
        <w:tc>
          <w:tcPr>
            <w:tcW w:w="2394" w:type="dxa"/>
          </w:tcPr>
          <w:p w14:paraId="3B19D97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03BAC48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2D953CF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user creation.</w:t>
            </w:r>
          </w:p>
        </w:tc>
      </w:tr>
      <w:tr w14:paraId="1F183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B68554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updated_at</w:t>
            </w:r>
          </w:p>
        </w:tc>
        <w:tc>
          <w:tcPr>
            <w:tcW w:w="2394" w:type="dxa"/>
          </w:tcPr>
          <w:p w14:paraId="7DEB92C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5D52776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43894EA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last update (optional).</w:t>
            </w:r>
          </w:p>
        </w:tc>
      </w:tr>
      <w:tr w14:paraId="3A2B5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6812882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is_active</w:t>
            </w:r>
          </w:p>
        </w:tc>
        <w:tc>
          <w:tcPr>
            <w:tcW w:w="2394" w:type="dxa"/>
          </w:tcPr>
          <w:p w14:paraId="0479F00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BOOLEAN</w:t>
            </w:r>
          </w:p>
        </w:tc>
        <w:tc>
          <w:tcPr>
            <w:tcW w:w="2394" w:type="dxa"/>
          </w:tcPr>
          <w:p w14:paraId="401941C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Default: true</w:t>
            </w:r>
          </w:p>
        </w:tc>
        <w:tc>
          <w:tcPr>
            <w:tcW w:w="2394" w:type="dxa"/>
          </w:tcPr>
          <w:p w14:paraId="0FE93C1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Indicates if user is active.</w:t>
            </w:r>
          </w:p>
        </w:tc>
      </w:tr>
    </w:tbl>
    <w:p w14:paraId="0C6B914D">
      <w:pPr>
        <w:pStyle w:val="8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bookmarkStart w:id="5" w:name="_Toc13662"/>
      <w:r>
        <w:rPr>
          <w:lang w:val="en-US"/>
        </w:rPr>
        <w:t xml:space="preserve"> users</w:t>
      </w:r>
      <w:bookmarkEnd w:id="5"/>
    </w:p>
    <w:p w14:paraId="60063D88">
      <w:pPr>
        <w:rPr>
          <w:lang w:val="en-US"/>
        </w:rPr>
      </w:pPr>
    </w:p>
    <w:p w14:paraId="7323359C">
      <w:pPr>
        <w:rPr>
          <w:rFonts w:hint="default"/>
          <w:lang w:val="en-US"/>
        </w:rPr>
      </w:pPr>
    </w:p>
    <w:p w14:paraId="79AE4B0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1ED6393"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bookmarkStart w:id="6" w:name="_Toc12454"/>
      <w:r>
        <w:rPr>
          <w:rFonts w:hint="default" w:ascii="Times New Roman" w:hAnsi="Times New Roman" w:cs="Times New Roman"/>
          <w:sz w:val="28"/>
          <w:szCs w:val="28"/>
        </w:rPr>
        <w:t>Projects</w:t>
      </w:r>
      <w:bookmarkEnd w:id="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6A2C2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AC3EFC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Field</w:t>
            </w:r>
          </w:p>
        </w:tc>
        <w:tc>
          <w:tcPr>
            <w:tcW w:w="2394" w:type="dxa"/>
          </w:tcPr>
          <w:p w14:paraId="76D14D8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3FC5399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14:paraId="75B559A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</w:t>
            </w:r>
          </w:p>
        </w:tc>
      </w:tr>
      <w:tr w14:paraId="34A1C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D42FE0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project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0F21B52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6D83ABB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Primary Key, Auto-Increment</w:t>
            </w:r>
          </w:p>
        </w:tc>
        <w:tc>
          <w:tcPr>
            <w:tcW w:w="2394" w:type="dxa"/>
          </w:tcPr>
          <w:p w14:paraId="1B0F3C6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 identifier for each project.</w:t>
            </w:r>
          </w:p>
        </w:tc>
      </w:tr>
      <w:tr w14:paraId="3A71A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35F878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14:paraId="160045C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VARCHAR(100)</w:t>
            </w:r>
          </w:p>
        </w:tc>
        <w:tc>
          <w:tcPr>
            <w:tcW w:w="2394" w:type="dxa"/>
          </w:tcPr>
          <w:p w14:paraId="6C2203E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5CF460C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Project name.</w:t>
            </w:r>
          </w:p>
        </w:tc>
      </w:tr>
      <w:tr w14:paraId="27481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611930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4A09481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14:paraId="10DDB0F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6C18B02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Optional project description.</w:t>
            </w:r>
          </w:p>
        </w:tc>
      </w:tr>
      <w:tr w14:paraId="20143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F6E4C0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created_at</w:t>
            </w:r>
          </w:p>
        </w:tc>
        <w:tc>
          <w:tcPr>
            <w:tcW w:w="2394" w:type="dxa"/>
          </w:tcPr>
          <w:p w14:paraId="183BA1E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1940887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5F6DFD5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project creation.</w:t>
            </w:r>
          </w:p>
        </w:tc>
      </w:tr>
      <w:tr w14:paraId="4D213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0F8B5C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updated_at</w:t>
            </w:r>
          </w:p>
        </w:tc>
        <w:tc>
          <w:tcPr>
            <w:tcW w:w="2394" w:type="dxa"/>
          </w:tcPr>
          <w:p w14:paraId="3DAA8C4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61DA92C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136A7EA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last update (optional).</w:t>
            </w:r>
          </w:p>
        </w:tc>
      </w:tr>
      <w:tr w14:paraId="15770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359785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creat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orKey</w:t>
            </w:r>
          </w:p>
        </w:tc>
        <w:tc>
          <w:tcPr>
            <w:tcW w:w="2394" w:type="dxa"/>
          </w:tcPr>
          <w:p w14:paraId="797773E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6EBF8CF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(Users.user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6F1D5D2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user who created the project.</w:t>
            </w:r>
          </w:p>
        </w:tc>
      </w:tr>
    </w:tbl>
    <w:p w14:paraId="3599B92A">
      <w:pPr>
        <w:pStyle w:val="8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bookmarkStart w:id="7" w:name="_Toc8952"/>
      <w:r>
        <w:rPr>
          <w:lang w:val="en-US"/>
        </w:rPr>
        <w:t xml:space="preserve"> projects</w:t>
      </w:r>
      <w:bookmarkEnd w:id="7"/>
    </w:p>
    <w:p w14:paraId="5054750F"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Start w:id="8" w:name="_Toc4010"/>
      <w:r>
        <w:rPr>
          <w:rFonts w:hint="default" w:ascii="Times New Roman" w:hAnsi="Times New Roman" w:cs="Times New Roman"/>
          <w:sz w:val="28"/>
          <w:szCs w:val="28"/>
        </w:rPr>
        <w:t>Tasks</w:t>
      </w:r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5A789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60C378A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Field</w:t>
            </w:r>
          </w:p>
        </w:tc>
        <w:tc>
          <w:tcPr>
            <w:tcW w:w="2394" w:type="dxa"/>
          </w:tcPr>
          <w:p w14:paraId="73C8EB1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4ED7064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14:paraId="2A8400F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  <w:t>tion</w:t>
            </w:r>
          </w:p>
        </w:tc>
      </w:tr>
      <w:tr w14:paraId="451EA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</w:tcPr>
          <w:p w14:paraId="6860BF4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task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539D1AC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1BC230F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Primary Key, Auto-Increment</w:t>
            </w:r>
          </w:p>
        </w:tc>
        <w:tc>
          <w:tcPr>
            <w:tcW w:w="2394" w:type="dxa"/>
          </w:tcPr>
          <w:p w14:paraId="690132C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 identifier for each task.</w:t>
            </w:r>
          </w:p>
        </w:tc>
      </w:tr>
      <w:tr w14:paraId="320AE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B5914D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project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2A2C889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427E169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(Projects.project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10F1A5D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the project.</w:t>
            </w:r>
          </w:p>
          <w:p w14:paraId="6A9CE89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</w:tr>
      <w:tr w14:paraId="0A935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A95BFC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14:paraId="72736E6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VARCHAR(100)</w:t>
            </w:r>
          </w:p>
        </w:tc>
        <w:tc>
          <w:tcPr>
            <w:tcW w:w="2394" w:type="dxa"/>
          </w:tcPr>
          <w:p w14:paraId="1CF45FF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435A9D5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Task title.</w:t>
            </w:r>
          </w:p>
        </w:tc>
      </w:tr>
      <w:tr w14:paraId="236F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E99A9C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6AF846D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14:paraId="1980FE2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12167AF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Optional task description.</w:t>
            </w:r>
          </w:p>
        </w:tc>
      </w:tr>
      <w:tr w14:paraId="159C8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394" w:type="dxa"/>
          </w:tcPr>
          <w:p w14:paraId="658A228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14:paraId="275B6CA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14:paraId="3B02AFD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Null, Enum: [To Do, In Progress, In Review, Done]</w:t>
            </w:r>
          </w:p>
        </w:tc>
        <w:tc>
          <w:tcPr>
            <w:tcW w:w="2394" w:type="dxa"/>
          </w:tcPr>
          <w:p w14:paraId="0F856D2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Task status (SRS 4.2, REQ-5).</w:t>
            </w:r>
          </w:p>
        </w:tc>
      </w:tr>
      <w:tr w14:paraId="2C9C5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94" w:type="dxa"/>
          </w:tcPr>
          <w:p w14:paraId="4577B11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priority</w:t>
            </w:r>
          </w:p>
        </w:tc>
        <w:tc>
          <w:tcPr>
            <w:tcW w:w="2394" w:type="dxa"/>
          </w:tcPr>
          <w:p w14:paraId="709B882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14:paraId="261944C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Null, Enum: [High, Medium, Low]</w:t>
            </w:r>
          </w:p>
        </w:tc>
        <w:tc>
          <w:tcPr>
            <w:tcW w:w="2394" w:type="dxa"/>
          </w:tcPr>
          <w:p w14:paraId="23C9B0E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Task priority (SRS 4.2, REQ-5).</w:t>
            </w:r>
          </w:p>
        </w:tc>
      </w:tr>
      <w:tr w14:paraId="2FEA1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21A399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created_at</w:t>
            </w:r>
          </w:p>
        </w:tc>
        <w:tc>
          <w:tcPr>
            <w:tcW w:w="2394" w:type="dxa"/>
          </w:tcPr>
          <w:p w14:paraId="5B19D76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1C4D187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0EBF0FA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task creation.</w:t>
            </w:r>
          </w:p>
        </w:tc>
      </w:tr>
      <w:tr w14:paraId="01467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34736A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updated_at</w:t>
            </w:r>
          </w:p>
        </w:tc>
        <w:tc>
          <w:tcPr>
            <w:tcW w:w="2394" w:type="dxa"/>
          </w:tcPr>
          <w:p w14:paraId="191BD1E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50A38E9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063CA18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last update (optional)</w:t>
            </w:r>
          </w:p>
        </w:tc>
      </w:tr>
      <w:tr w14:paraId="37E8A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AC81E5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deadline</w:t>
            </w:r>
          </w:p>
        </w:tc>
        <w:tc>
          <w:tcPr>
            <w:tcW w:w="2394" w:type="dxa"/>
          </w:tcPr>
          <w:p w14:paraId="6568D7F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42716E2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153F5D6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Optional task deadline (SRS 4.2, REQ-7).</w:t>
            </w:r>
          </w:p>
        </w:tc>
      </w:tr>
      <w:tr w14:paraId="6E763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3CE3E8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creat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orKey</w:t>
            </w:r>
          </w:p>
          <w:p w14:paraId="29B40D6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94" w:type="dxa"/>
          </w:tcPr>
          <w:p w14:paraId="72E9E40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699FB86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(Users.user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0FBBBA0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user who created the task.</w:t>
            </w:r>
          </w:p>
        </w:tc>
      </w:tr>
      <w:tr w14:paraId="0BC53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</w:tcPr>
          <w:p w14:paraId="1A099CA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</w:tr>
    </w:tbl>
    <w:p w14:paraId="2A913049">
      <w:pPr>
        <w:pStyle w:val="8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bookmarkStart w:id="9" w:name="_Toc21938"/>
      <w:r>
        <w:rPr>
          <w:lang w:val="en-US"/>
        </w:rPr>
        <w:t xml:space="preserve"> tasks</w:t>
      </w:r>
      <w:bookmarkEnd w:id="9"/>
    </w:p>
    <w:p w14:paraId="0220AFB3">
      <w:pPr>
        <w:pStyle w:val="4"/>
        <w:keepNext w:val="0"/>
        <w:keepLines w:val="0"/>
        <w:widowControl/>
        <w:suppressLineNumbers w:val="0"/>
        <w:bidi w:val="0"/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Start w:id="10" w:name="_Toc7352"/>
      <w:r>
        <w:t>TaskAssignees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0D205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394" w:type="dxa"/>
          </w:tcPr>
          <w:p w14:paraId="7F881915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6CAB1C1C">
            <w:pPr>
              <w:pStyle w:val="11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Field</w:t>
            </w:r>
          </w:p>
        </w:tc>
        <w:tc>
          <w:tcPr>
            <w:tcW w:w="2394" w:type="dxa"/>
          </w:tcPr>
          <w:p w14:paraId="5D481558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2A910216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  <w:r>
              <w:t>Data Type</w:t>
            </w:r>
          </w:p>
          <w:p w14:paraId="089D42F5">
            <w:pPr>
              <w:pStyle w:val="4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394" w:type="dxa"/>
          </w:tcPr>
          <w:p w14:paraId="15916CA2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256A18EF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  <w:r>
              <w:t>Constraints</w:t>
            </w:r>
          </w:p>
          <w:p w14:paraId="30486C24">
            <w:pPr>
              <w:pStyle w:val="4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394" w:type="dxa"/>
          </w:tcPr>
          <w:p w14:paraId="10F02D3A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51CD6AC2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  <w:r>
              <w:t>Description</w:t>
            </w:r>
          </w:p>
          <w:p w14:paraId="5A92923A">
            <w:pPr>
              <w:pStyle w:val="4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1E8B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8" w:hRule="atLeast"/>
        </w:trPr>
        <w:tc>
          <w:tcPr>
            <w:tcW w:w="2394" w:type="dxa"/>
            <w:shd w:val="clear"/>
            <w:vAlign w:val="top"/>
          </w:tcPr>
          <w:p w14:paraId="66AF7D4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after="0" w:afterAutospacing="0"/>
              <w:ind w:left="0" w:leftChars="0" w:right="0" w:rightChars="0"/>
            </w:pPr>
          </w:p>
          <w:p w14:paraId="43F2415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after="0" w:afterAutospacing="0"/>
              <w:ind w:left="0" w:leftChars="0" w:right="0" w:rightChars="0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t>TaskKey</w:t>
            </w:r>
          </w:p>
        </w:tc>
        <w:tc>
          <w:tcPr>
            <w:tcW w:w="2394" w:type="dxa"/>
            <w:shd w:val="clear"/>
            <w:vAlign w:val="top"/>
          </w:tcPr>
          <w:tbl>
            <w:tblPr>
              <w:tblStyle w:val="7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475"/>
            </w:tblGrid>
            <w:tr w14:paraId="13B22C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26A009F"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07F481E">
                  <w:pPr>
                    <w:pStyle w:val="11"/>
                    <w:keepNext w:val="0"/>
                    <w:keepLines w:val="0"/>
                    <w:widowControl/>
                    <w:suppressLineNumbers w:val="0"/>
                    <w:bidi w:val="0"/>
                  </w:pPr>
                </w:p>
                <w:p w14:paraId="0249FFCB">
                  <w:pPr>
                    <w:pStyle w:val="11"/>
                    <w:keepNext w:val="0"/>
                    <w:keepLines w:val="0"/>
                    <w:widowControl/>
                    <w:suppressLineNumbers w:val="0"/>
                    <w:bidi w:val="0"/>
                  </w:pPr>
                  <w:r>
                    <w:t>INT</w:t>
                  </w:r>
                </w:p>
              </w:tc>
            </w:tr>
          </w:tbl>
          <w:p w14:paraId="6808EAE6">
            <w:pPr>
              <w:pStyle w:val="4"/>
              <w:bidi w:val="0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2394" w:type="dxa"/>
            <w:shd w:val="clear"/>
            <w:vAlign w:val="top"/>
          </w:tcPr>
          <w:p w14:paraId="49E83134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1AEA8C3F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  <w:r>
              <w:t>Primary Key, Foreign Key (Tasks.TaskKey), Not Null</w:t>
            </w:r>
          </w:p>
          <w:p w14:paraId="546CA651">
            <w:pPr>
              <w:pStyle w:val="4"/>
              <w:bidi w:val="0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2394" w:type="dxa"/>
            <w:shd w:val="clear"/>
            <w:vAlign w:val="top"/>
          </w:tcPr>
          <w:p w14:paraId="29C6D6CC">
            <w:pPr>
              <w:pStyle w:val="11"/>
              <w:keepNext w:val="0"/>
              <w:keepLines w:val="0"/>
              <w:widowControl/>
              <w:suppressLineNumbers w:val="0"/>
              <w:bidi w:val="0"/>
              <w:ind w:left="0" w:leftChars="0" w:right="0" w:rightChars="0"/>
            </w:pPr>
          </w:p>
          <w:p w14:paraId="02F4699B">
            <w:pPr>
              <w:pStyle w:val="11"/>
              <w:keepNext w:val="0"/>
              <w:keepLines w:val="0"/>
              <w:widowControl/>
              <w:suppressLineNumbers w:val="0"/>
              <w:bidi w:val="0"/>
              <w:ind w:left="0" w:leftChars="0" w:right="0" w:rightChars="0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t>Links to task.</w:t>
            </w:r>
          </w:p>
        </w:tc>
      </w:tr>
      <w:tr w14:paraId="7B365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2C8E9D1D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2C0D2A1E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  <w:r>
              <w:t>UserKey</w:t>
            </w:r>
          </w:p>
          <w:p w14:paraId="4D6CD1A9">
            <w:pPr>
              <w:pStyle w:val="4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394" w:type="dxa"/>
          </w:tcPr>
          <w:p w14:paraId="6ADE12B8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1D5EB396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  <w:r>
              <w:t>INT</w:t>
            </w:r>
          </w:p>
          <w:p w14:paraId="36450FD7">
            <w:pPr>
              <w:pStyle w:val="4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394" w:type="dxa"/>
          </w:tcPr>
          <w:p w14:paraId="42BB51D8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3BD62C62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  <w:r>
              <w:t>Primary Key, Foreign Key (Users.UserKey), Not Null</w:t>
            </w:r>
          </w:p>
          <w:p w14:paraId="534EA08F">
            <w:pPr>
              <w:pStyle w:val="4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394" w:type="dxa"/>
          </w:tcPr>
          <w:p w14:paraId="74ACBFBB">
            <w:pPr>
              <w:pStyle w:val="11"/>
              <w:keepNext w:val="0"/>
              <w:keepLines w:val="0"/>
              <w:widowControl/>
              <w:suppressLineNumbers w:val="0"/>
              <w:bidi w:val="0"/>
            </w:pPr>
          </w:p>
          <w:p w14:paraId="092A16BA">
            <w:pPr>
              <w:pStyle w:val="11"/>
              <w:keepNext w:val="0"/>
              <w:keepLines w:val="0"/>
              <w:widowControl/>
              <w:suppressLineNumbers w:val="0"/>
              <w:bidi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Links to assigned user.</w:t>
            </w:r>
          </w:p>
        </w:tc>
      </w:tr>
    </w:tbl>
    <w:p w14:paraId="1F93F754">
      <w:pPr>
        <w:pStyle w:val="8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 xml:space="preserve"> TaskAssignees</w:t>
      </w:r>
    </w:p>
    <w:p w14:paraId="4A7E356E"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C4CA64C"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Files</w:t>
      </w:r>
      <w:bookmarkEnd w:id="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6D07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97B7FA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Field</w:t>
            </w:r>
          </w:p>
        </w:tc>
        <w:tc>
          <w:tcPr>
            <w:tcW w:w="2394" w:type="dxa"/>
          </w:tcPr>
          <w:p w14:paraId="66F6963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50BFFA3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14:paraId="656225E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  <w:t>tion</w:t>
            </w:r>
          </w:p>
        </w:tc>
      </w:tr>
      <w:tr w14:paraId="0AC17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F5FBAA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5CDED12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437EE77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Primary Key, Auto-Increment</w:t>
            </w:r>
          </w:p>
        </w:tc>
        <w:tc>
          <w:tcPr>
            <w:tcW w:w="2394" w:type="dxa"/>
          </w:tcPr>
          <w:p w14:paraId="03B04E3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 identifier for each file.</w:t>
            </w:r>
          </w:p>
        </w:tc>
      </w:tr>
      <w:tr w14:paraId="2A6A5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ED92CA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project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36AA9FC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46E0B89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(Projects.project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33EB769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the project.</w:t>
            </w:r>
          </w:p>
          <w:p w14:paraId="66EC9FF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</w:tr>
      <w:tr w14:paraId="73C15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B9BBAB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file_name</w:t>
            </w:r>
          </w:p>
        </w:tc>
        <w:tc>
          <w:tcPr>
            <w:tcW w:w="2394" w:type="dxa"/>
          </w:tcPr>
          <w:p w14:paraId="5A93B71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VARCHAR(255)</w:t>
            </w:r>
          </w:p>
        </w:tc>
        <w:tc>
          <w:tcPr>
            <w:tcW w:w="2394" w:type="dxa"/>
          </w:tcPr>
          <w:p w14:paraId="1286F2F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38A4D51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Name of the file.</w:t>
            </w:r>
          </w:p>
        </w:tc>
      </w:tr>
      <w:tr w14:paraId="74F47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A1DC82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file_type</w:t>
            </w:r>
          </w:p>
        </w:tc>
        <w:tc>
          <w:tcPr>
            <w:tcW w:w="2394" w:type="dxa"/>
          </w:tcPr>
          <w:p w14:paraId="0F83650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14:paraId="79F2211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Null, Enum: [Report, Code, Presentation, Video, Quiz, PDF]</w:t>
            </w:r>
          </w:p>
        </w:tc>
        <w:tc>
          <w:tcPr>
            <w:tcW w:w="2394" w:type="dxa"/>
          </w:tcPr>
          <w:p w14:paraId="56E7CAF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 type (SRS 4.3, BRD 5).</w:t>
            </w:r>
          </w:p>
          <w:p w14:paraId="4C11528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</w:tr>
      <w:tr w14:paraId="54D87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91C2BF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14:paraId="1A4BCDC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INTEGER</w:t>
            </w:r>
          </w:p>
        </w:tc>
        <w:tc>
          <w:tcPr>
            <w:tcW w:w="2394" w:type="dxa"/>
          </w:tcPr>
          <w:p w14:paraId="3A7F0A3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795F792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 version number (SRS 4.3, REQ-9).</w:t>
            </w:r>
          </w:p>
        </w:tc>
      </w:tr>
      <w:tr w14:paraId="4382A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4426DF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file_path</w:t>
            </w:r>
          </w:p>
        </w:tc>
        <w:tc>
          <w:tcPr>
            <w:tcW w:w="2394" w:type="dxa"/>
          </w:tcPr>
          <w:p w14:paraId="0768CAE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VARCHAR(255)</w:t>
            </w:r>
          </w:p>
        </w:tc>
        <w:tc>
          <w:tcPr>
            <w:tcW w:w="2394" w:type="dxa"/>
          </w:tcPr>
          <w:p w14:paraId="05242E1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00ECECF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Storage path of the file.</w:t>
            </w:r>
          </w:p>
        </w:tc>
      </w:tr>
      <w:tr w14:paraId="21D99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94" w:type="dxa"/>
          </w:tcPr>
          <w:p w14:paraId="5B9D07D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14:paraId="604A9DA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48A3D61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Null, Check (size &lt;= 10485760)</w:t>
            </w:r>
          </w:p>
        </w:tc>
        <w:tc>
          <w:tcPr>
            <w:tcW w:w="2394" w:type="dxa"/>
          </w:tcPr>
          <w:p w14:paraId="0DEC814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 size in bytes (max 10MB).</w:t>
            </w:r>
          </w:p>
        </w:tc>
      </w:tr>
      <w:tr w14:paraId="27D17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2394" w:type="dxa"/>
          </w:tcPr>
          <w:p w14:paraId="0F9CDC9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uploade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rKey</w:t>
            </w:r>
          </w:p>
        </w:tc>
        <w:tc>
          <w:tcPr>
            <w:tcW w:w="2394" w:type="dxa"/>
          </w:tcPr>
          <w:p w14:paraId="2E0ED0D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654F686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(Users.user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37AD6FA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user who uploaded the file.</w:t>
            </w:r>
          </w:p>
        </w:tc>
      </w:tr>
      <w:tr w14:paraId="2504A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ACC729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uploaded_at</w:t>
            </w:r>
          </w:p>
        </w:tc>
        <w:tc>
          <w:tcPr>
            <w:tcW w:w="2394" w:type="dxa"/>
          </w:tcPr>
          <w:p w14:paraId="6941542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2325D49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0E90A59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file upload.</w:t>
            </w:r>
          </w:p>
        </w:tc>
      </w:tr>
      <w:tr w14:paraId="70F4F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627FB57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is_current</w:t>
            </w:r>
          </w:p>
        </w:tc>
        <w:tc>
          <w:tcPr>
            <w:tcW w:w="2394" w:type="dxa"/>
          </w:tcPr>
          <w:p w14:paraId="1A48642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BOOLEAN</w:t>
            </w:r>
          </w:p>
        </w:tc>
        <w:tc>
          <w:tcPr>
            <w:tcW w:w="2394" w:type="dxa"/>
          </w:tcPr>
          <w:p w14:paraId="794A743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Default: true</w:t>
            </w:r>
          </w:p>
        </w:tc>
        <w:tc>
          <w:tcPr>
            <w:tcW w:w="2394" w:type="dxa"/>
          </w:tcPr>
          <w:p w14:paraId="5D0614E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Indicates if this is the current version.</w:t>
            </w:r>
          </w:p>
        </w:tc>
      </w:tr>
      <w:tr w14:paraId="4173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</w:tcPr>
          <w:p w14:paraId="12F66E2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</w:tr>
    </w:tbl>
    <w:p w14:paraId="71686589">
      <w:pPr>
        <w:pStyle w:val="8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6</w:t>
      </w:r>
      <w:r>
        <w:fldChar w:fldCharType="end"/>
      </w:r>
      <w:bookmarkStart w:id="11" w:name="_Toc8112"/>
      <w:r>
        <w:rPr>
          <w:lang w:val="en-US"/>
        </w:rPr>
        <w:t xml:space="preserve"> files</w:t>
      </w:r>
      <w:bookmarkEnd w:id="11"/>
    </w:p>
    <w:p w14:paraId="0B92B8C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350924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954133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D30DC4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7C630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E3EFC3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bookmarkStart w:id="12" w:name="_Toc7020"/>
      <w:r>
        <w:rPr>
          <w:rStyle w:val="20"/>
          <w:rFonts w:hint="default"/>
          <w:sz w:val="28"/>
          <w:szCs w:val="28"/>
        </w:rPr>
        <w:t>Comments</w:t>
      </w:r>
      <w:bookmarkEnd w:id="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193"/>
        <w:gridCol w:w="2829"/>
        <w:gridCol w:w="2171"/>
      </w:tblGrid>
      <w:tr w14:paraId="4ECC2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328C8C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Field</w:t>
            </w:r>
          </w:p>
        </w:tc>
        <w:tc>
          <w:tcPr>
            <w:tcW w:w="2394" w:type="dxa"/>
          </w:tcPr>
          <w:p w14:paraId="3F5CA4B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1B01E49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14:paraId="00B2CC5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</w:t>
            </w:r>
          </w:p>
        </w:tc>
      </w:tr>
      <w:tr w14:paraId="25DCA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49EB64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comment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7967E65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6ADB8CC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Primary Key, Auto-Increment</w:t>
            </w:r>
          </w:p>
        </w:tc>
        <w:tc>
          <w:tcPr>
            <w:tcW w:w="2394" w:type="dxa"/>
          </w:tcPr>
          <w:p w14:paraId="7141339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Unique identifier for each comment.</w:t>
            </w:r>
          </w:p>
        </w:tc>
      </w:tr>
      <w:tr w14:paraId="47847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6E89727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task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4CC6F6B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2A89C15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(Tasks.task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Nullable</w:t>
            </w:r>
          </w:p>
        </w:tc>
        <w:tc>
          <w:tcPr>
            <w:tcW w:w="2394" w:type="dxa"/>
          </w:tcPr>
          <w:p w14:paraId="346812C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task (optional, XOR with file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).</w:t>
            </w:r>
          </w:p>
        </w:tc>
      </w:tr>
      <w:tr w14:paraId="7896F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4249CC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file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5FEE43F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777DB22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(Files.file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Nullable</w:t>
            </w:r>
          </w:p>
        </w:tc>
        <w:tc>
          <w:tcPr>
            <w:tcW w:w="2394" w:type="dxa"/>
          </w:tcPr>
          <w:p w14:paraId="6025C43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file (optional, XOR with task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).</w:t>
            </w:r>
          </w:p>
        </w:tc>
      </w:tr>
      <w:tr w14:paraId="7C809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r>
              <w:t>parent_commentKey</w:t>
            </w:r>
          </w:p>
        </w:tc>
        <w:tc>
          <w:tcPr>
            <w:tcW w:w="2394" w:type="dxa"/>
          </w:tcPr>
          <w:p w14:paraId="2DD15C9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7C782AC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Foreign Key (Comments.comment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Nullable</w:t>
            </w:r>
          </w:p>
        </w:tc>
        <w:tc>
          <w:tcPr>
            <w:tcW w:w="2394" w:type="dxa"/>
          </w:tcPr>
          <w:p w14:paraId="3657BB58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parent comment (threading).</w:t>
            </w:r>
          </w:p>
        </w:tc>
      </w:tr>
      <w:tr w14:paraId="2D26C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21C81E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content</w:t>
            </w:r>
          </w:p>
        </w:tc>
        <w:tc>
          <w:tcPr>
            <w:tcW w:w="2394" w:type="dxa"/>
          </w:tcPr>
          <w:p w14:paraId="0ACB597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14:paraId="2CD0AEA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1B9E424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Comment text (SRS 4.4, REQ-12)</w:t>
            </w:r>
          </w:p>
        </w:tc>
      </w:tr>
      <w:tr w14:paraId="025E5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75E3BC3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creat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orKey</w:t>
            </w:r>
          </w:p>
        </w:tc>
        <w:tc>
          <w:tcPr>
            <w:tcW w:w="2394" w:type="dxa"/>
          </w:tcPr>
          <w:p w14:paraId="7BFDF9E9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Aptos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394" w:type="dxa"/>
          </w:tcPr>
          <w:p w14:paraId="3EB0D38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5BD2238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user who created the comment.</w:t>
            </w:r>
          </w:p>
        </w:tc>
      </w:tr>
      <w:tr w14:paraId="702C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87C842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created_at</w:t>
            </w:r>
          </w:p>
        </w:tc>
        <w:tc>
          <w:tcPr>
            <w:tcW w:w="2394" w:type="dxa"/>
          </w:tcPr>
          <w:p w14:paraId="458450D0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14:paraId="3DC414AF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14:paraId="423F17A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Timestamp of comment creation.</w:t>
            </w:r>
          </w:p>
        </w:tc>
      </w:tr>
      <w:tr w14:paraId="6002A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CFED2C2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mentions</w:t>
            </w:r>
          </w:p>
        </w:tc>
        <w:tc>
          <w:tcPr>
            <w:tcW w:w="2394" w:type="dxa"/>
          </w:tcPr>
          <w:p w14:paraId="64C15A0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TEXT</w:t>
            </w:r>
          </w:p>
        </w:tc>
        <w:tc>
          <w:tcPr>
            <w:tcW w:w="2394" w:type="dxa"/>
          </w:tcPr>
          <w:p w14:paraId="40A86DE6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None</w:t>
            </w:r>
          </w:p>
        </w:tc>
        <w:tc>
          <w:tcPr>
            <w:tcW w:w="2394" w:type="dxa"/>
          </w:tcPr>
          <w:p w14:paraId="2DCBE42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Mentions (@username) in comment (REQ-13)</w:t>
            </w:r>
          </w:p>
        </w:tc>
      </w:tr>
    </w:tbl>
    <w:p w14:paraId="69B5EE01">
      <w:pPr>
        <w:pStyle w:val="8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7</w:t>
      </w:r>
      <w:r>
        <w:fldChar w:fldCharType="end"/>
      </w:r>
      <w:bookmarkStart w:id="13" w:name="_Toc24888"/>
      <w:r>
        <w:rPr>
          <w:lang w:val="en-US"/>
        </w:rPr>
        <w:t xml:space="preserve"> Comments</w:t>
      </w:r>
      <w:bookmarkEnd w:id="13"/>
    </w:p>
    <w:p w14:paraId="55270F6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B354AC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0F6FCC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0B85E8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25C4A8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9AA1B7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ABEF43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BE8A7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C5669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1DD214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E769EA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bookmarkStart w:id="14" w:name="_Toc295"/>
      <w:r>
        <w:rPr>
          <w:rStyle w:val="20"/>
          <w:rFonts w:hint="default"/>
          <w:sz w:val="28"/>
          <w:szCs w:val="28"/>
        </w:rPr>
        <w:t>UserProjects</w:t>
      </w:r>
      <w:bookmarkEnd w:id="1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1A25F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A2749D4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Field</w:t>
            </w:r>
          </w:p>
        </w:tc>
        <w:tc>
          <w:tcPr>
            <w:tcW w:w="2394" w:type="dxa"/>
          </w:tcPr>
          <w:p w14:paraId="2727261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46060C5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14:paraId="077BD6BA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Description</w:t>
            </w:r>
          </w:p>
        </w:tc>
      </w:tr>
      <w:tr w14:paraId="44FBA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4FDFB1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user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6731D201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61869EC5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Primary Key, Foreign Key (Users.user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7966379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user.</w:t>
            </w:r>
          </w:p>
          <w:p w14:paraId="5A1942F7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</w:tr>
      <w:tr w14:paraId="1439B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C46601E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project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394" w:type="dxa"/>
          </w:tcPr>
          <w:p w14:paraId="4345340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14:paraId="7CFD6D8D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Primary Key, Foreign Key (Projects.project</w:t>
            </w:r>
            <w:r>
              <w:rPr>
                <w:rFonts w:hint="default" w:eastAsia="Aptos" w:cs="Times New Roman"/>
                <w:sz w:val="24"/>
                <w:szCs w:val="24"/>
                <w:lang w:val="en-US"/>
              </w:rPr>
              <w:t>Key</w:t>
            </w: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), Not Null</w:t>
            </w:r>
          </w:p>
        </w:tc>
        <w:tc>
          <w:tcPr>
            <w:tcW w:w="2394" w:type="dxa"/>
          </w:tcPr>
          <w:p w14:paraId="60670E6C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ptos" w:cs="Times New Roman"/>
                <w:sz w:val="24"/>
                <w:szCs w:val="24"/>
              </w:rPr>
              <w:t>Links to project.</w:t>
            </w:r>
          </w:p>
          <w:p w14:paraId="4BE9FC6B">
            <w:pPr>
              <w:pStyle w:val="11"/>
              <w:keepNext w:val="0"/>
              <w:keepLines w:val="0"/>
              <w:widowControl/>
              <w:suppressLineNumbers w:val="0"/>
              <w:spacing w:line="276" w:lineRule="auto"/>
              <w:rPr>
                <w:rFonts w:hint="default" w:ascii="Times New Roman" w:hAnsi="Times New Roman" w:eastAsia="Aptos" w:cs="Times New Roman"/>
                <w:sz w:val="24"/>
                <w:szCs w:val="24"/>
                <w:vertAlign w:val="baseline"/>
              </w:rPr>
            </w:pPr>
          </w:p>
        </w:tc>
      </w:tr>
    </w:tbl>
    <w:p w14:paraId="0396DB53">
      <w:pPr>
        <w:pStyle w:val="8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8</w:t>
      </w:r>
      <w:r>
        <w:fldChar w:fldCharType="end"/>
      </w:r>
      <w:bookmarkStart w:id="15" w:name="_Toc483"/>
      <w:r>
        <w:rPr>
          <w:lang w:val="en-US"/>
        </w:rPr>
        <w:t xml:space="preserve"> userprojects</w:t>
      </w:r>
      <w:bookmarkEnd w:id="15"/>
    </w:p>
    <w:p w14:paraId="2D252BD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CC3A132">
      <w:pPr>
        <w:pStyle w:val="3"/>
        <w:bidi w:val="0"/>
        <w:spacing w:after="0" w:afterAutospacing="0"/>
        <w:rPr>
          <w:rFonts w:hint="default" w:ascii="Times New Roman" w:hAnsi="Times New Roman" w:cs="Times New Roman"/>
          <w:lang w:val="en-US" w:eastAsia="zh-CN"/>
        </w:rPr>
      </w:pPr>
      <w:bookmarkStart w:id="16" w:name="_Toc28707"/>
      <w:r>
        <w:rPr>
          <w:rFonts w:hint="default" w:ascii="Times New Roman" w:hAnsi="Times New Roman" w:cs="Times New Roman"/>
          <w:lang w:val="en-US" w:eastAsia="zh-CN"/>
        </w:rPr>
        <w:t xml:space="preserve">1.2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Define Relationships</w:t>
      </w:r>
      <w:bookmarkEnd w:id="16"/>
    </w:p>
    <w:p w14:paraId="5A5B80DB">
      <w:pPr>
        <w:spacing w:beforeAutospacing="0"/>
        <w:rPr>
          <w:rFonts w:hint="default" w:ascii="Times New Roman" w:hAnsi="Times New Roman" w:cs="Times New Roman"/>
          <w:lang w:val="en-US" w:eastAsia="zh-CN"/>
        </w:rPr>
      </w:pPr>
    </w:p>
    <w:p w14:paraId="092386A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86360</wp:posOffset>
                </wp:positionV>
                <wp:extent cx="190500" cy="9525"/>
                <wp:effectExtent l="0" t="45720" r="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4780" y="1716405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9pt;margin-top:6.8pt;height:0.75pt;width:15pt;z-index:251659264;mso-width-relative:page;mso-height-relative:page;" filled="f" stroked="t" coordsize="21600,21600" o:gfxdata="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PhUe9QAAAAIAQAADwAAAAAAAAABACAAAAAiAAAAZHJzL2Rvd25yZXYueG1sUEsBAhQA&#10;FAAAAAgAh07iQIkIIEf2AQAA8AMAAA4AAAAAAAAAAQAgAAAAIwEAAGRycy9lMm9Eb2MueG1sUEsF&#10;BgAAAAAGAAYAWQEAAI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1. Users       Roles</w:t>
      </w:r>
    </w:p>
    <w:p w14:paraId="6AFB97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Users</w:t>
      </w:r>
    </w:p>
    <w:p w14:paraId="445E17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Roles</w:t>
      </w:r>
    </w:p>
    <w:p w14:paraId="6EF761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08075B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roleKey (Foreign Key in Users references roleKey in Roles)</w:t>
      </w:r>
    </w:p>
    <w:p w14:paraId="400ED4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roleKey in Users is not null, ensuring every user has a role (SRS 4.1, REQ-2).</w:t>
      </w:r>
    </w:p>
    <w:p w14:paraId="6B94FC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Each user is assigned one role (e.g., Intern, Mentor, Admin), while a role can be assigned to multiple users. This supports role-based access control (SRS 4.1).</w:t>
      </w:r>
    </w:p>
    <w:p w14:paraId="6FB3617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96520</wp:posOffset>
                </wp:positionV>
                <wp:extent cx="190500" cy="9525"/>
                <wp:effectExtent l="0" t="45720" r="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9pt;margin-top:7.6pt;height:0.75pt;width:15pt;z-index:251660288;mso-width-relative:page;mso-height-relative:page;" filled="f" stroked="t" coordsize="21600,21600" o:gfxdata="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ex5Z9QA&#10;AAAJAQAADwAAAAAAAAABACAAAAAiAAAAZHJzL2Rvd25yZXYueG1sUEsBAhQAFAAAAAgAh07iQEJV&#10;QYvqAQAA5AMAAA4AAAAAAAAAAQAgAAAAIwEAAGRycy9lMm9Eb2MueG1sUEsFBgAAAAAGAAYAWQEA&#10;AH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2. Projects    Users (creator)</w:t>
      </w:r>
    </w:p>
    <w:p w14:paraId="13562B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Projects</w:t>
      </w:r>
    </w:p>
    <w:p w14:paraId="45B19E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Users</w:t>
      </w:r>
    </w:p>
    <w:p w14:paraId="136CEB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572DF4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t>Connecting Attribute: creatorKey (Foreign Key in Projects references userKey in Users)</w:t>
      </w:r>
    </w:p>
    <w:p w14:paraId="4258A0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creatorKey is not null, indicating every project must have a creator (BRD 3.2).</w:t>
      </w:r>
    </w:p>
    <w:p w14:paraId="66E173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Each project is created by one user, while a user can create multiple projects. This tracks project ownership (SRS 2.2).</w:t>
      </w:r>
    </w:p>
    <w:p w14:paraId="7BCCF48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95250</wp:posOffset>
                </wp:positionV>
                <wp:extent cx="190500" cy="9525"/>
                <wp:effectExtent l="0" t="45720" r="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65pt;margin-top:7.5pt;height:0.75pt;width:15pt;z-index:251662336;mso-width-relative:page;mso-height-relative:page;" filled="f" stroked="t" coordsize="21600,21600" o:gfxdata="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V6/9a0wAA&#10;AAgBAAAPAAAAAAAAAAEAIAAAACIAAABkcnMvZG93bnJldi54bWxQSwECFAAUAAAACACHTuJA7Cxt&#10;5eoBAADkAwAADgAAAAAAAAABACAAAAAiAQAAZHJzL2Uyb0RvYy54bWxQSwUGAAAAAAYABgBZAQAA&#10;f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3. Tasks     Projects</w:t>
      </w:r>
    </w:p>
    <w:p w14:paraId="7334D4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Tasks</w:t>
      </w:r>
    </w:p>
    <w:p w14:paraId="650C1C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Projects</w:t>
      </w:r>
    </w:p>
    <w:p w14:paraId="13138A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31D6725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projectKey  (Foreign Key in Tasks references projectKey in Projects)</w:t>
      </w:r>
    </w:p>
    <w:p w14:paraId="547C48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projectKey is not null, ensuring every task belongs to a project (SRS 4.2).</w:t>
      </w:r>
    </w:p>
    <w:p w14:paraId="6765CF8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Each task is associated with one project, while a project can contain multiple tasks. This supports Kanban task organization (SRS 4.2).</w:t>
      </w:r>
    </w:p>
    <w:p w14:paraId="6560AB4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Performance Note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The updated ERD suggests indexing projectKey to optimize Kanban board loading (&lt;2-second load time, SRS 5.1).</w:t>
      </w:r>
    </w:p>
    <w:p w14:paraId="7E44ED3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92710</wp:posOffset>
                </wp:positionV>
                <wp:extent cx="190500" cy="9525"/>
                <wp:effectExtent l="0" t="45720" r="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15pt;margin-top:7.3pt;height:0.75pt;width:15pt;z-index:251661312;mso-width-relative:page;mso-height-relative:page;" filled="f" stroked="t" coordsize="21600,21600" o:gfxdata="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Z/ssfTAAAA&#10;CAEAAA8AAAAAAAAAAQAgAAAAIgAAAGRycy9kb3ducmV2LnhtbFBLAQIUABQAAAAIAIdO4kCVaVe8&#10;6QEAAOQDAAAOAAAAAAAAAAEAIAAAACIBAABkcnMvZTJvRG9jLnhtbFBLBQYAAAAABgAGAFkBAAB9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4. Tasks    Users (assignees,Via TaskAssignees)</w:t>
      </w:r>
    </w:p>
    <w:p w14:paraId="3CBA62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Tasks</w:t>
      </w:r>
    </w:p>
    <w:p w14:paraId="4E51EB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Users</w:t>
      </w:r>
    </w:p>
    <w:p w14:paraId="334260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Many-to-Many</w:t>
      </w:r>
    </w:p>
    <w:p w14:paraId="258D61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Table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:TaskAssignees</w:t>
      </w:r>
    </w:p>
    <w:p w14:paraId="71EBE0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:  </w:t>
      </w:r>
    </w:p>
    <w:p w14:paraId="5394866F">
      <w:pPr>
        <w:pStyle w:val="11"/>
        <w:keepNext w:val="0"/>
        <w:keepLines w:val="0"/>
        <w:widowControl/>
        <w:suppressLineNumbers w:val="0"/>
        <w:bidi w:val="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              </w:t>
      </w:r>
      <w:r>
        <w:t>TaskKey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 (Foreign Key in Task</w:t>
      </w:r>
      <w:r>
        <w:rPr>
          <w:rFonts w:hint="default" w:eastAsia="Aptos" w:cs="Times New Roman"/>
          <w:kern w:val="2"/>
          <w:sz w:val="24"/>
          <w:szCs w:val="24"/>
          <w:lang w:val="en-US"/>
        </w:rPr>
        <w:t>Assignees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 references </w:t>
      </w:r>
      <w:r>
        <w:rPr>
          <w:rFonts w:hint="default" w:eastAsia="Aptos" w:cs="Times New Roman"/>
          <w:kern w:val="2"/>
          <w:sz w:val="24"/>
          <w:szCs w:val="24"/>
          <w:lang w:val="en-US"/>
        </w:rPr>
        <w:t xml:space="preserve">TaskKey 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in </w:t>
      </w:r>
      <w:r>
        <w:rPr>
          <w:rFonts w:hint="default" w:eastAsia="Aptos" w:cs="Times New Roman"/>
          <w:kern w:val="2"/>
          <w:sz w:val="24"/>
          <w:szCs w:val="24"/>
          <w:lang w:val="en-US"/>
        </w:rPr>
        <w:t>Tasks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)</w:t>
      </w:r>
    </w:p>
    <w:p w14:paraId="78EC7E29">
      <w:pPr>
        <w:pStyle w:val="11"/>
        <w:keepNext w:val="0"/>
        <w:keepLines w:val="0"/>
        <w:widowControl/>
        <w:suppressLineNumbers w:val="0"/>
        <w:bidi w:val="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eastAsia="Aptos" w:cs="Times New Roman"/>
          <w:kern w:val="2"/>
          <w:sz w:val="24"/>
          <w:szCs w:val="24"/>
          <w:lang w:val="en-US"/>
        </w:rPr>
        <w:t xml:space="preserve">              </w:t>
      </w:r>
      <w:r>
        <w:t>UserKey (Foreign Key in TaskAssignees references UserKey in Users)</w:t>
      </w:r>
    </w:p>
    <w:p w14:paraId="7D9449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t>Constraint: Both TaskKey and UserKey are not null and form a composite primary key</w:t>
      </w:r>
    </w:p>
    <w:p w14:paraId="6B611C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A task can be assigned to multiple user, and a user can be assigned multiple tasks. This supports task assignment flexibility beyond the original requirement (SRS 4.2,REQ-7).</w:t>
      </w:r>
    </w:p>
    <w:p w14:paraId="4C673C5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t>5. Tasks     Users (creatorKey)</w:t>
      </w:r>
    </w:p>
    <w:p w14:paraId="7E7434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Tasks</w:t>
      </w:r>
    </w:p>
    <w:p w14:paraId="7EEAD6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Users</w:t>
      </w:r>
    </w:p>
    <w:p w14:paraId="25E80C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523F8F8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creatorKey (Foreign Key in Tasks references userKey in Users)</w:t>
      </w:r>
    </w:p>
    <w:p w14:paraId="261566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creatorKey is not null, ensuring every task has a creator (SRS 4.2).</w:t>
      </w:r>
    </w:p>
    <w:p w14:paraId="02D3DA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Each task is created by one user, while a user can create multiple tasks. This supports task auditing (SRS 5.3).</w:t>
      </w:r>
    </w:p>
    <w:p w14:paraId="378AB50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87630</wp:posOffset>
                </wp:positionV>
                <wp:extent cx="190500" cy="9525"/>
                <wp:effectExtent l="0" t="45720" r="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9pt;margin-top:6.9pt;height:0.75pt;width:15pt;z-index:251665408;mso-width-relative:page;mso-height-relative:page;" filled="f" stroked="t" coordsize="21600,21600" o:gfxdata="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voNWPSAAAA&#10;BwEAAA8AAAAAAAAAAQAgAAAAIgAAAGRycy9kb3ducmV2LnhtbFBLAQIUABQAAAAIAIdO4kAwes8D&#10;6gEAAOQDAAAOAAAAAAAAAAEAIAAAACEBAABkcnMvZTJvRG9jLnhtbFBLBQYAAAAABgAGAFkBAAB9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6. Files    Projects</w:t>
      </w:r>
    </w:p>
    <w:p w14:paraId="5EAB32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Files</w:t>
      </w:r>
    </w:p>
    <w:p w14:paraId="3600034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Projects</w:t>
      </w:r>
    </w:p>
    <w:p w14:paraId="7BBE7B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6545FB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t>Connecting Attribute: projectKey (Foreign Key in Files references projectKey  in Projects)</w:t>
      </w:r>
    </w:p>
    <w:p w14:paraId="3992F55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projectKey  is not null, ensuring every file belongs to a project (SRS 4.3).</w:t>
      </w:r>
    </w:p>
    <w:p w14:paraId="7BEE1A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Each file is associated with one project, while a project can contain multiple files. This supports document management (SRS 4.3).</w:t>
      </w:r>
    </w:p>
    <w:p w14:paraId="3202514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72390</wp:posOffset>
                </wp:positionV>
                <wp:extent cx="190500" cy="9525"/>
                <wp:effectExtent l="0" t="45720" r="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15pt;margin-top:5.7pt;height:0.75pt;width:15pt;z-index:251666432;mso-width-relative:page;mso-height-relative:page;" filled="f" stroked="t" coordsize="21600,21600" o:gfxdata="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JCYitMA&#10;AAAHAQAADwAAAAAAAAABACAAAAAiAAAAZHJzL2Rvd25yZXYueG1sUEsBAhQAFAAAAAgAh07iQCRB&#10;nHPrAQAA5gMAAA4AAAAAAAAAAQAgAAAAIgEAAGRycy9lMm9Eb2MueG1sUEsFBgAAAAAGAAYAWQEA&#10;AH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7. Files    Users (uploaded_by)</w:t>
      </w:r>
    </w:p>
    <w:p w14:paraId="33BDEB0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Files</w:t>
      </w:r>
    </w:p>
    <w:p w14:paraId="06058D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Users</w:t>
      </w:r>
    </w:p>
    <w:p w14:paraId="5E7EFBC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1A1CA70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t>Connecting Attribute: uploaderKey (Foreign Key in Files references userKey  in Users)</w:t>
      </w:r>
    </w:p>
    <w:p w14:paraId="71FE9E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uploaderKey  is not null, ensuring every file has an uploader (SRS 4.3, REQ-9).</w:t>
      </w:r>
    </w:p>
    <w:p w14:paraId="65E95B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Each file is uploaded by one user, while a user can upload multiple files. This tracks document ownership (SRS 4.3).</w:t>
      </w:r>
    </w:p>
    <w:p w14:paraId="5CEF47B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102870</wp:posOffset>
                </wp:positionV>
                <wp:extent cx="190500" cy="9525"/>
                <wp:effectExtent l="0" t="45720" r="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9pt;margin-top:8.1pt;height:0.75pt;width:15pt;z-index:251667456;mso-width-relative:page;mso-height-relative:page;" filled="f" stroked="t" coordsize="21600,21600" o:gfxdata="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f/0zs&#10;1QAAAAkBAAAPAAAAAAAAAAEAIAAAACIAAABkcnMvZG93bnJldi54bWxQSwECFAAUAAAACACHTuJA&#10;f3aq6esBAADmAwAADgAAAAAAAAABACAAAAAkAQAAZHJzL2Uyb0RvYy54bWxQSwUGAAAAAAYABgBZ&#10;AQAAg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8. Comments     Tasks</w:t>
      </w:r>
    </w:p>
    <w:p w14:paraId="48A48B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Comments</w:t>
      </w:r>
    </w:p>
    <w:p w14:paraId="707CF5B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Tasks</w:t>
      </w:r>
    </w:p>
    <w:p w14:paraId="21EAA5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7EF6B2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taskKey  (Foreign Key in Comments references taskKey  in Tasks)</w:t>
      </w:r>
    </w:p>
    <w:p w14:paraId="7D7FD6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taskKey  is nullable, with an XOR constraint with fileKey  (one must be null) (SRS 4.4).</w:t>
      </w:r>
    </w:p>
    <w:p w14:paraId="28FA369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A comment can be linked to one task, while a task can have multiple comments. This supports task-specific discussions (SRS 4.4).</w:t>
      </w:r>
    </w:p>
    <w:p w14:paraId="294BF1A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Performance Note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The updated ERD suggests indexing taskKey  to optimize comment retrieval (SRS 5.1).</w:t>
      </w:r>
    </w:p>
    <w:p w14:paraId="60BBA01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89535</wp:posOffset>
                </wp:positionV>
                <wp:extent cx="190500" cy="9525"/>
                <wp:effectExtent l="0" t="45720" r="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9pt;margin-top:7.05pt;height:0.75pt;width:15pt;z-index:251668480;mso-width-relative:page;mso-height-relative:page;" filled="f" stroked="t" coordsize="21600,21600" o:gfxdata="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loRT9QA&#10;AAAJAQAADwAAAAAAAAABACAAAAAiAAAAZHJzL2Rvd25yZXYueG1sUEsBAhQAFAAAAAgAh07iQNMp&#10;gZzqAQAA5gMAAA4AAAAAAAAAAQAgAAAAIwEAAGRycy9lMm9Eb2MueG1sUEsFBgAAAAAGAAYAWQEA&#10;AH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9. Comments     Files</w:t>
      </w:r>
    </w:p>
    <w:p w14:paraId="3A98500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Comments</w:t>
      </w:r>
    </w:p>
    <w:p w14:paraId="4562350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Files</w:t>
      </w:r>
    </w:p>
    <w:p w14:paraId="3C369F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057CFA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fileKey  (Foreign Key in Comments references fileKey  in Files)</w:t>
      </w:r>
    </w:p>
    <w:p w14:paraId="32EEF9D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fileKey  is nullable, with an XOR constraint with taskKey  (one must be null) (SRS 4.4).</w:t>
      </w:r>
    </w:p>
    <w:p w14:paraId="6206B7A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A comment can be linked to one file, while a file can have multiple comments. This supports file-specific discussions (SRS 4.4).</w:t>
      </w:r>
    </w:p>
    <w:p w14:paraId="44FB0AE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190500" cy="9525"/>
                <wp:effectExtent l="0" t="45720" r="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35pt;margin-top:6.7pt;height:0.75pt;width:15pt;z-index:251663360;mso-width-relative:page;mso-height-relative:page;" filled="f" stroked="t" coordsize="21600,21600" o:gfxdata="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i4CH9QA&#10;AAAJAQAADwAAAAAAAAABACAAAAAiAAAAZHJzL2Rvd25yZXYueG1sUEsBAhQAFAAAAAgAh07iQDsQ&#10;e9LqAQAA5AMAAA4AAAAAAAAAAQAgAAAAIwEAAGRycy9lMm9Eb2MueG1sUEsFBgAAAAAGAAYAWQEA&#10;AH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10. Comments      Comments (parent)</w:t>
      </w:r>
    </w:p>
    <w:p w14:paraId="1DFC9BB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Comments (child)</w:t>
      </w:r>
    </w:p>
    <w:p w14:paraId="723C08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Comments (parent)</w:t>
      </w:r>
    </w:p>
    <w:p w14:paraId="2A9D76A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192F012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parent_commentKey (Foreign Key in Comments references commentKey  in Comments)</w:t>
      </w:r>
    </w:p>
    <w:p w14:paraId="230B15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parent_commentKey  is nullable, allowing top-level comments (SRS 4.4, REQ-12).</w:t>
      </w:r>
    </w:p>
    <w:p w14:paraId="578740D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A comment can be a reply to one parent comment, while a parent comment can have multiple replies. This enables threaded discussions (SRS 4.4).</w:t>
      </w:r>
    </w:p>
    <w:p w14:paraId="113D907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82550</wp:posOffset>
                </wp:positionV>
                <wp:extent cx="190500" cy="9525"/>
                <wp:effectExtent l="0" t="45720" r="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15pt;margin-top:6.5pt;height:0.75pt;width:15pt;z-index:251669504;mso-width-relative:page;mso-height-relative:page;" filled="f" stroked="t" coordsize="21600,21600" o:gfxdata="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0gjV9MA&#10;AAAJAQAADwAAAAAAAAABACAAAAAiAAAAZHJzL2Rvd25yZXYueG1sUEsBAhQAFAAAAAgAh07iQIge&#10;twbrAQAA5gMAAA4AAAAAAAAAAQAgAAAAIgEAAGRycy9lMm9Eb2MueG1sUEsFBgAAAAAGAAYAWQEA&#10;AH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11. Comments     Users (creator)</w:t>
      </w:r>
    </w:p>
    <w:p w14:paraId="4C9368E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Comments</w:t>
      </w:r>
    </w:p>
    <w:p w14:paraId="3282691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Users</w:t>
      </w:r>
    </w:p>
    <w:p w14:paraId="3EC0789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Many-to-One</w:t>
      </w:r>
    </w:p>
    <w:p w14:paraId="2964B14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creatorKey (Foreign Key in Comments references userKey  in Users)</w:t>
      </w:r>
    </w:p>
    <w:p w14:paraId="245DDC1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creatorKey  is not null, ensuring every comment has an author (SRS 4.4).</w:t>
      </w:r>
    </w:p>
    <w:p w14:paraId="29029BE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Each comment is created by one user, while a user can create multiple comments. This tracks authorship (SRS 4.4).</w:t>
      </w:r>
    </w:p>
    <w:p w14:paraId="2F6BD8E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100330</wp:posOffset>
                </wp:positionV>
                <wp:extent cx="190500" cy="9525"/>
                <wp:effectExtent l="0" t="45720" r="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15pt;margin-top:7.9pt;height:0.75pt;width:15pt;z-index:251670528;mso-width-relative:page;mso-height-relative:page;" filled="f" stroked="t" coordsize="21600,21600" o:gfxdata="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Fp5JNMA&#10;AAAIAQAADwAAAAAAAAABACAAAAAiAAAAZHJzL2Rvd25yZXYueG1sUEsBAhQAFAAAAAgAh07iQIuW&#10;13brAQAA5gMAAA4AAAAAAAAAAQAgAAAAIgEAAGRycy9lMm9Eb2MueG1sUEsFBgAAAAAGAAYAWQEA&#10;AH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12. Users      Projects (via UserProjects)</w:t>
      </w:r>
    </w:p>
    <w:p w14:paraId="7FB01D2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Source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Users</w:t>
      </w:r>
    </w:p>
    <w:p w14:paraId="0B0FBF6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Target Entity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Projects</w:t>
      </w:r>
    </w:p>
    <w:p w14:paraId="12EF6C6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Cardinality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Many-to-Many</w:t>
      </w:r>
    </w:p>
    <w:p w14:paraId="7B5639A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Table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UserProjects</w:t>
      </w:r>
    </w:p>
    <w:p w14:paraId="64DF213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Connecting Attributes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: </w:t>
      </w:r>
    </w:p>
    <w:p w14:paraId="608AB87B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0" w:after="160" w:afterAutospacing="0" w:line="276" w:lineRule="auto"/>
        <w:ind w:left="144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userKey  (Foreign Key in UserProjects references userKey  in Users)</w:t>
      </w:r>
    </w:p>
    <w:p w14:paraId="0C830B45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0" w:after="160" w:afterAutospacing="0" w:line="276" w:lineRule="auto"/>
        <w:ind w:left="144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projectKey  (Foreign Key in UserProjects references projectKey  in Projects)</w:t>
      </w:r>
    </w:p>
    <w:p w14:paraId="3A7EC2C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Constraint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Both userKey  and projectKey  are not null and form a composite primary key (BRD 3.2).</w:t>
      </w:r>
    </w:p>
    <w:p w14:paraId="1013DCE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76" w:lineRule="auto"/>
        <w:ind w:left="720" w:right="0" w:hanging="360"/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/>
        </w:rPr>
        <w:t>Description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>: A user can be part of multiple projects, and a project can have multiple users. This supports team formation (BRD 3.2)</w:t>
      </w:r>
    </w:p>
    <w:p w14:paraId="6BCDB3BD">
      <w:pPr>
        <w:pStyle w:val="3"/>
        <w:numPr>
          <w:ilvl w:val="0"/>
          <w:numId w:val="14"/>
        </w:numPr>
        <w:bidi w:val="0"/>
        <w:spacing w:after="0" w:afterAutospacing="0"/>
        <w:outlineLvl w:val="0"/>
        <w:rPr>
          <w:rFonts w:hint="default" w:ascii="Times New Roman" w:hAnsi="Times New Roman" w:cs="Times New Roman"/>
          <w:lang w:val="en-US"/>
        </w:rPr>
      </w:pPr>
      <w:bookmarkStart w:id="17" w:name="_Toc12692"/>
      <w:r>
        <w:rPr>
          <w:rFonts w:hint="default" w:ascii="Times New Roman" w:hAnsi="Times New Roman" w:cs="Times New Roman"/>
          <w:lang w:val="en-US"/>
        </w:rPr>
        <w:t>ER  DIAGRAM</w:t>
      </w:r>
      <w:bookmarkEnd w:id="17"/>
    </w:p>
    <w:p w14:paraId="1B5F1748">
      <w:pPr>
        <w:spacing w:beforeAutospacing="0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766560" cy="3769360"/>
            <wp:effectExtent l="0" t="0" r="15240" b="2540"/>
            <wp:docPr id="1" name="Picture 1" descr="ER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iagram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6EF7">
      <w:pPr>
        <w:spacing w:beforeAutospacing="0"/>
        <w:ind w:right="0" w:rightChars="0"/>
        <w:rPr>
          <w:rFonts w:hint="default"/>
          <w:lang w:val="en-US"/>
        </w:rPr>
      </w:pPr>
    </w:p>
    <w:p w14:paraId="1941C8F2">
      <w:pPr>
        <w:pStyle w:val="3"/>
        <w:bidi w:val="0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8" w:name="_Toc13639"/>
      <w:r>
        <w:rPr>
          <w:rFonts w:hint="default" w:ascii="Times New Roman" w:hAnsi="Times New Roman" w:cs="Times New Roman"/>
          <w:sz w:val="32"/>
          <w:szCs w:val="32"/>
          <w:lang w:val="en-US"/>
        </w:rPr>
        <w:t>3 Key Functional Dependencies</w:t>
      </w:r>
      <w:bookmarkEnd w:id="18"/>
    </w:p>
    <w:p w14:paraId="608533B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Roles</w:t>
      </w:r>
    </w:p>
    <w:p w14:paraId="1219C31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Primary Key</w:t>
      </w:r>
      <w:r>
        <w:rPr>
          <w:rFonts w:hint="default" w:ascii="Times New Roman" w:hAnsi="Times New Roman" w:cs="Times New Roman"/>
          <w:sz w:val="24"/>
          <w:szCs w:val="24"/>
        </w:rPr>
        <w:t>: role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Key </w:t>
      </w:r>
    </w:p>
    <w:p w14:paraId="7C31BB7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Functional Dependencies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4223C31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Key </w:t>
      </w:r>
      <w:r>
        <w:rPr>
          <w:rFonts w:hint="default" w:ascii="Times New Roman" w:hAnsi="Times New Roman" w:cs="Times New Roman"/>
          <w:sz w:val="24"/>
          <w:szCs w:val="24"/>
        </w:rPr>
        <w:t xml:space="preserve"> → role_name, description </w:t>
      </w:r>
    </w:p>
    <w:p w14:paraId="18F63B6F"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The role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Key </w:t>
      </w:r>
      <w:r>
        <w:rPr>
          <w:rFonts w:hint="default" w:ascii="Times New Roman" w:hAnsi="Times New Roman" w:cs="Times New Roman"/>
          <w:sz w:val="24"/>
          <w:szCs w:val="24"/>
        </w:rPr>
        <w:t xml:space="preserve"> (primary key) uniquely determines the role_name (unique and not null) and description (optional). This reflects that each role has a distinct name (SRS 4.1, REQ-3).</w:t>
      </w:r>
    </w:p>
    <w:p w14:paraId="590A6D1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Notes</w:t>
      </w:r>
      <w:r>
        <w:rPr>
          <w:rFonts w:hint="default" w:ascii="Times New Roman" w:hAnsi="Times New Roman" w:cs="Times New Roman"/>
          <w:sz w:val="24"/>
          <w:szCs w:val="24"/>
        </w:rPr>
        <w:t>: No additional dependencies due to the simplicity of the entity.</w:t>
      </w:r>
    </w:p>
    <w:p w14:paraId="5A7D8A7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Users</w:t>
      </w:r>
    </w:p>
    <w:p w14:paraId="5A7A712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Primary Key</w:t>
      </w:r>
      <w:r>
        <w:rPr>
          <w:rFonts w:hint="default" w:ascii="Times New Roman" w:hAnsi="Times New Roman" w:cs="Times New Roman"/>
          <w:sz w:val="24"/>
          <w:szCs w:val="24"/>
        </w:rPr>
        <w:t>: user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Key </w:t>
      </w:r>
    </w:p>
    <w:p w14:paraId="6BD2DFB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Functional Dependencies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C46E6E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Key </w:t>
      </w:r>
      <w:r>
        <w:rPr>
          <w:rFonts w:hint="default" w:ascii="Times New Roman" w:hAnsi="Times New Roman" w:cs="Times New Roman"/>
          <w:sz w:val="24"/>
          <w:szCs w:val="24"/>
        </w:rPr>
        <w:t>→ email, password_hash, first_name, last_name, role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, created_at, updated_at, is_active </w:t>
      </w:r>
    </w:p>
    <w:p w14:paraId="4DE6DA7B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The user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(primary key) uniquely determines all other attributes. email is unique and not null (SRS 4.1, REQ-1), password_hash is not null (SRS 5.3), and role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links to Roles (SRS 4.1, REQ-2). created_at, updated_at, and is_active are user-specific audit and status fields.</w:t>
      </w:r>
    </w:p>
    <w:p w14:paraId="047E64B8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 → user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Key </w:t>
      </w:r>
      <w:r>
        <w:rPr>
          <w:rFonts w:hint="default" w:ascii="Times New Roman" w:hAnsi="Times New Roman" w:cs="Times New Roman"/>
          <w:sz w:val="24"/>
          <w:szCs w:val="24"/>
        </w:rPr>
        <w:t xml:space="preserve"> (partial dependency) </w:t>
      </w:r>
    </w:p>
    <w:p w14:paraId="5E6D7161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email is unique, implying it can determine user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though it’s not the primary key. This supports authentication (SRS 4.1, REQ-1).</w:t>
      </w:r>
    </w:p>
    <w:p w14:paraId="22D5740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Notes</w:t>
      </w:r>
      <w:r>
        <w:rPr>
          <w:rFonts w:hint="default" w:ascii="Times New Roman" w:hAnsi="Times New Roman" w:cs="Times New Roman"/>
          <w:sz w:val="24"/>
          <w:szCs w:val="24"/>
        </w:rPr>
        <w:t>: The uniqueness of email suggests a candidate key, but user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chosen prima</w:t>
      </w:r>
      <w:bookmarkStart w:id="19" w:name="_GoBack"/>
      <w:bookmarkEnd w:id="19"/>
      <w:r>
        <w:rPr>
          <w:rFonts w:hint="default" w:ascii="Times New Roman" w:hAnsi="Times New Roman" w:cs="Times New Roman"/>
          <w:sz w:val="24"/>
          <w:szCs w:val="24"/>
        </w:rPr>
        <w:t>ry key for scalability (BRD 6).</w:t>
      </w:r>
    </w:p>
    <w:p w14:paraId="75D2AD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Projects</w:t>
      </w:r>
    </w:p>
    <w:p w14:paraId="75C1F9D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Primary Key</w:t>
      </w:r>
      <w:r>
        <w:rPr>
          <w:rFonts w:hint="default" w:ascii="Times New Roman" w:hAnsi="Times New Roman" w:cs="Times New Roman"/>
          <w:sz w:val="24"/>
          <w:szCs w:val="24"/>
        </w:rPr>
        <w:t>: project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/>
        </w:rPr>
        <w:t xml:space="preserve">Key </w:t>
      </w:r>
    </w:p>
    <w:p w14:paraId="7FD2C8C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Functional Dependencies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D5B29CF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t xml:space="preserve">projectKey → name, description, created_at, updated_at, creatorKey </w:t>
      </w:r>
    </w:p>
    <w:p w14:paraId="5EC38837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t>Explanation: The projectKey (primary key) uniquely determines all attributes. name is not null (BRD 3.2), creatorKey links to Users (SRS 2.2), and created_at, updated_at support auditing (SRS 5.3).</w:t>
      </w:r>
    </w:p>
    <w:p w14:paraId="11C08227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t xml:space="preserve">creatorKey, name → projectKey  (partial dependency, theoretical) </w:t>
      </w:r>
    </w:p>
    <w:p w14:paraId="7B587D2A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t>Explanation: A user (creatorKey) creating a project with a specific name could theoretically determine projectKey  if names are unique per creator, but this is not enforced (no unique constraint on name).</w:t>
      </w:r>
    </w:p>
    <w:p w14:paraId="5EC79FD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Notes</w:t>
      </w:r>
      <w:r>
        <w:rPr>
          <w:rFonts w:hint="default" w:ascii="Times New Roman" w:hAnsi="Times New Roman" w:cs="Times New Roman"/>
          <w:sz w:val="24"/>
          <w:szCs w:val="24"/>
        </w:rPr>
        <w:t>: No unique constraint on name alone, so the partial dependency is not strict.</w:t>
      </w:r>
    </w:p>
    <w:p w14:paraId="055DA2D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Tasks</w:t>
      </w:r>
    </w:p>
    <w:p w14:paraId="08AB99F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Primary Key</w:t>
      </w:r>
      <w:r>
        <w:rPr>
          <w:rFonts w:hint="default" w:ascii="Times New Roman" w:hAnsi="Times New Roman" w:cs="Times New Roman"/>
          <w:sz w:val="24"/>
          <w:szCs w:val="24"/>
        </w:rPr>
        <w:t>: 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</w:p>
    <w:p w14:paraId="6636EAF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Functional Dependencies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15FB1F70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t xml:space="preserve">taskKey  → projectKey, title, description, status, priority, UserKey, created_at, updated_at, deadline, creatorKey </w:t>
      </w:r>
    </w:p>
    <w:p w14:paraId="1229FE76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t>Explanation: The taskKey (primary key) uniquely determines all attributes. projectKey links to Projects (SRS 4.2), UserKey and creatorKey link to Users (SRS 4.2, REQ-7), and status, priority, deadline define task state (SRS 4.2, REQ-5).</w:t>
      </w:r>
    </w:p>
    <w:p w14:paraId="20FE277C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title → 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(partial dependency, theoretical) </w:t>
      </w:r>
    </w:p>
    <w:p w14:paraId="2B2DDA11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A task’s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and title could theoretically determine 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if unique per project, but no unique constraint exists on title alone.</w:t>
      </w:r>
    </w:p>
    <w:p w14:paraId="58D47B1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Notes</w:t>
      </w:r>
      <w:r>
        <w:rPr>
          <w:rFonts w:hint="default" w:ascii="Times New Roman" w:hAnsi="Times New Roman" w:cs="Times New Roman"/>
          <w:sz w:val="24"/>
          <w:szCs w:val="24"/>
        </w:rPr>
        <w:t>: The ERD suggests indexing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for performance (SRS 5.1), but this does not affect FDs.</w:t>
      </w:r>
    </w:p>
    <w:p w14:paraId="3C86FB8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Files</w:t>
      </w:r>
    </w:p>
    <w:p w14:paraId="7F7192B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Primary Key</w:t>
      </w:r>
      <w:r>
        <w:rPr>
          <w:rFonts w:hint="default" w:ascii="Times New Roman" w:hAnsi="Times New Roman" w:cs="Times New Roman"/>
          <w:sz w:val="24"/>
          <w:szCs w:val="24"/>
        </w:rPr>
        <w:t>: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</w:p>
    <w:p w14:paraId="240E7EC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Functional Dependencies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3080CA40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→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, file_name, file_type, version, file_path, size, uploaded_by, uploaded_at, is_current </w:t>
      </w:r>
    </w:p>
    <w:p w14:paraId="5C2BC91E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The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(primary key) uniquely determines all attributes.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links to Projects (SRS 4.3), uploaded_by links to Users (SRS 4.3, REQ-9), size has a max limit of 10MB (updated ERD), and version, is_current support versioning (SRS 4.3, REQ-10).</w:t>
      </w:r>
    </w:p>
    <w:p w14:paraId="5FBF6689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file_name, version →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(partial dependency) </w:t>
      </w:r>
    </w:p>
    <w:p w14:paraId="4D3493CA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A file’s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file_name, and version combination could determine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as versions are unique per file name within a project (implied by SRS 4.3, REQ-9).</w:t>
      </w:r>
    </w:p>
    <w:p w14:paraId="303F17F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Notes</w:t>
      </w:r>
      <w:r>
        <w:rPr>
          <w:rFonts w:hint="default" w:ascii="Times New Roman" w:hAnsi="Times New Roman" w:cs="Times New Roman"/>
          <w:sz w:val="24"/>
          <w:szCs w:val="24"/>
        </w:rPr>
        <w:t>: The check (size &lt;= 10485760) constraint is a business rule, not a functional dependency.</w:t>
      </w:r>
    </w:p>
    <w:p w14:paraId="58E97D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Comments</w:t>
      </w:r>
    </w:p>
    <w:p w14:paraId="0001DA1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Primary Key</w:t>
      </w:r>
      <w:r>
        <w:rPr>
          <w:rFonts w:hint="default" w:ascii="Times New Roman" w:hAnsi="Times New Roman" w:cs="Times New Roman"/>
          <w:sz w:val="24"/>
          <w:szCs w:val="24"/>
        </w:rPr>
        <w:t>: comment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</w:p>
    <w:p w14:paraId="6E4A886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Functional Dependencies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A0D8214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t xml:space="preserve">commentKey → taskKey, fileKey, parent_commentKey, content, creatorKey, created_at, mentions </w:t>
      </w:r>
    </w:p>
    <w:p w14:paraId="4AC21EB1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t>Explanation: The commentKey (primary key) uniquely determines all attributes. taskKey or fileKey (XOR constraint) links to Tasks or Files (SRS 4.4), parent_commentKey supports threading (SRS 4.4, REQ-12), and creatorKey links to Users (SRS 4.4).</w:t>
      </w:r>
    </w:p>
    <w:p w14:paraId="1273E699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content → comment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(partial dependency, if 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is not null) </w:t>
      </w:r>
    </w:p>
    <w:p w14:paraId="7421E3CF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For comments on tasks, 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and content could theoretically determine comment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if unique per task, but no unique constraint exists.</w:t>
      </w:r>
    </w:p>
    <w:p w14:paraId="76A0F349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content → comment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(partial dependency, if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is not null) </w:t>
      </w:r>
    </w:p>
    <w:p w14:paraId="51DBC224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Similarly, for comments on files,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and content could determine comment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if unique per file.</w:t>
      </w:r>
    </w:p>
    <w:p w14:paraId="6B07194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Notes</w:t>
      </w:r>
      <w:r>
        <w:rPr>
          <w:rFonts w:hint="default" w:ascii="Times New Roman" w:hAnsi="Times New Roman" w:cs="Times New Roman"/>
          <w:sz w:val="24"/>
          <w:szCs w:val="24"/>
        </w:rPr>
        <w:t>: The XOR constraint (task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or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) is a business rule, not a functional dependency. Indexing 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is suggested for performance (SRS 5.1).</w:t>
      </w:r>
    </w:p>
    <w:p w14:paraId="31C6336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UserProjects</w:t>
      </w:r>
    </w:p>
    <w:p w14:paraId="008FF62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Composite Primary Key</w:t>
      </w:r>
      <w:r>
        <w:rPr>
          <w:rFonts w:hint="default" w:ascii="Times New Roman" w:hAnsi="Times New Roman" w:cs="Times New Roman"/>
          <w:sz w:val="24"/>
          <w:szCs w:val="24"/>
        </w:rPr>
        <w:t>: user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</w:p>
    <w:p w14:paraId="49CD15D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Functional Dependencies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BEC4C2A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 xml:space="preserve"> → (no other attributes) </w:t>
      </w:r>
    </w:p>
    <w:p w14:paraId="0FC79780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The composite primary key (user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,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</w:rPr>
        <w:t>) uniquely identifies each record in the junction table. There are no additional attributes, as it solely models the Many-to-Many relationship (BRD 3.2).</w:t>
      </w:r>
    </w:p>
    <w:p w14:paraId="28FF7B6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Notes</w:t>
      </w:r>
      <w:r>
        <w:rPr>
          <w:rFonts w:hint="default" w:ascii="Times New Roman" w:hAnsi="Times New Roman" w:cs="Times New Roman"/>
          <w:sz w:val="24"/>
          <w:szCs w:val="24"/>
        </w:rPr>
        <w:t>: This is a pure associative entity with no non-key attributes.</w:t>
      </w:r>
    </w:p>
    <w:p w14:paraId="39E477A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19F" w:csb1="00000000"/>
  </w:font>
  <w:font w:name="楷体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F781BD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EDC03D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Zfpsh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v/5rs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N5Zfps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EDC03D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CEE34E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B2A76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9B2A76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9A996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B5587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6B5587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E6FA9"/>
    <w:multiLevelType w:val="multilevel"/>
    <w:tmpl w:val="8B6E6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7D350A"/>
    <w:multiLevelType w:val="multilevel"/>
    <w:tmpl w:val="8D7D3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0867FD"/>
    <w:multiLevelType w:val="multilevel"/>
    <w:tmpl w:val="93086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EB3A71"/>
    <w:multiLevelType w:val="multilevel"/>
    <w:tmpl w:val="99EB3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B058310"/>
    <w:multiLevelType w:val="multilevel"/>
    <w:tmpl w:val="9B0583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ABFE8DE"/>
    <w:multiLevelType w:val="multilevel"/>
    <w:tmpl w:val="AABFE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0B4C965"/>
    <w:multiLevelType w:val="multilevel"/>
    <w:tmpl w:val="B0B4C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63D1729"/>
    <w:multiLevelType w:val="multilevel"/>
    <w:tmpl w:val="B63D1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F14928E"/>
    <w:multiLevelType w:val="multilevel"/>
    <w:tmpl w:val="BF149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1F2439D"/>
    <w:multiLevelType w:val="multilevel"/>
    <w:tmpl w:val="D1F243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F347514"/>
    <w:multiLevelType w:val="multilevel"/>
    <w:tmpl w:val="DF347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1137498"/>
    <w:multiLevelType w:val="multilevel"/>
    <w:tmpl w:val="E1137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B7C527B"/>
    <w:multiLevelType w:val="multilevel"/>
    <w:tmpl w:val="EB7C5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D867557"/>
    <w:multiLevelType w:val="singleLevel"/>
    <w:tmpl w:val="1D867557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1E522A17"/>
    <w:multiLevelType w:val="multilevel"/>
    <w:tmpl w:val="1E522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4AB4615"/>
    <w:multiLevelType w:val="multilevel"/>
    <w:tmpl w:val="34AB4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FC1D65F"/>
    <w:multiLevelType w:val="multilevel"/>
    <w:tmpl w:val="3FC1D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3EF4434"/>
    <w:multiLevelType w:val="multilevel"/>
    <w:tmpl w:val="53EF4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9D4AB8B"/>
    <w:multiLevelType w:val="singleLevel"/>
    <w:tmpl w:val="59D4AB8B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32"/>
        <w:szCs w:val="32"/>
      </w:rPr>
    </w:lvl>
  </w:abstractNum>
  <w:abstractNum w:abstractNumId="19">
    <w:nsid w:val="6F614C98"/>
    <w:multiLevelType w:val="multilevel"/>
    <w:tmpl w:val="6F614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D7C5549"/>
    <w:multiLevelType w:val="multilevel"/>
    <w:tmpl w:val="7D7C5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20"/>
  </w:num>
  <w:num w:numId="5">
    <w:abstractNumId w:val="1"/>
  </w:num>
  <w:num w:numId="6">
    <w:abstractNumId w:val="7"/>
  </w:num>
  <w:num w:numId="7">
    <w:abstractNumId w:val="12"/>
  </w:num>
  <w:num w:numId="8">
    <w:abstractNumId w:val="19"/>
  </w:num>
  <w:num w:numId="9">
    <w:abstractNumId w:val="3"/>
  </w:num>
  <w:num w:numId="10">
    <w:abstractNumId w:val="8"/>
  </w:num>
  <w:num w:numId="11">
    <w:abstractNumId w:val="17"/>
  </w:num>
  <w:num w:numId="12">
    <w:abstractNumId w:val="4"/>
  </w:num>
  <w:num w:numId="13">
    <w:abstractNumId w:val="16"/>
  </w:num>
  <w:num w:numId="14">
    <w:abstractNumId w:val="13"/>
  </w:num>
  <w:num w:numId="15">
    <w:abstractNumId w:val="6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A2FA9"/>
    <w:rsid w:val="0ECD2FF5"/>
    <w:rsid w:val="10FC16EA"/>
    <w:rsid w:val="13096591"/>
    <w:rsid w:val="135E3453"/>
    <w:rsid w:val="1A535F6B"/>
    <w:rsid w:val="20AD0878"/>
    <w:rsid w:val="26481007"/>
    <w:rsid w:val="44705CD5"/>
    <w:rsid w:val="46CF6AB9"/>
    <w:rsid w:val="57F57CDB"/>
    <w:rsid w:val="5A5D394D"/>
    <w:rsid w:val="5D6D7A2D"/>
    <w:rsid w:val="62D91574"/>
    <w:rsid w:val="6F261672"/>
    <w:rsid w:val="7BF061C6"/>
    <w:rsid w:val="7F52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20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able of figures"/>
    <w:basedOn w:val="1"/>
    <w:next w:val="1"/>
    <w:uiPriority w:val="0"/>
    <w:pPr>
      <w:ind w:leftChars="200" w:hanging="200" w:hangingChars="200"/>
    </w:pPr>
  </w:style>
  <w:style w:type="paragraph" w:styleId="15">
    <w:name w:val="toc 1"/>
    <w:basedOn w:val="1"/>
    <w:next w:val="1"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9">
    <w:name w:val="Heading 2 Char"/>
    <w:link w:val="3"/>
    <w:uiPriority w:val="0"/>
    <w:rPr>
      <w:b/>
      <w:bCs/>
      <w:sz w:val="32"/>
      <w:szCs w:val="32"/>
    </w:rPr>
  </w:style>
  <w:style w:type="character" w:customStyle="1" w:styleId="20">
    <w:name w:val="Heading 3 Char"/>
    <w:link w:val="4"/>
    <w:qFormat/>
    <w:uiPriority w:val="0"/>
    <w:rPr>
      <w:b/>
      <w:bCs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etel%20Yemanebirhan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uzzle"/>
      <sectRole val="1"/>
    </customSectPr>
    <customSectPr/>
  </customSectProps>
  <customShpExts>
    <customShpInfo spid="_x0000_s1026" textRotate="1"/>
    <customShpInfo spid="_x0000_s1032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2025-05-26T11:36:00Z</dcterms:created>
  <dc:creator>betel yemanebirhan</dc:creator>
  <cp:lastModifiedBy>betel yemanebirhan</cp:lastModifiedBy>
  <dcterms:modified xsi:type="dcterms:W3CDTF">2025-05-27T08:12:31Z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B8F36F89083D4C25817F646DF8DD8658_13</vt:lpwstr>
  </property>
</Properties>
</file>